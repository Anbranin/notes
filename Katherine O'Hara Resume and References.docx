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497"/>
        <w:tblW w:w="10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707"/>
        <w:gridCol w:w="488"/>
        <w:gridCol w:w="5636"/>
        <w:gridCol w:w="3147"/>
        <w:gridCol w:w="369"/>
      </w:tblGrid>
      <w:tr w:rsidR="00D15291" w:rsidTr="005E25FE">
        <w:trPr>
          <w:gridAfter w:val="1"/>
          <w:wAfter w:w="369" w:type="dxa"/>
          <w:trHeight w:val="84"/>
        </w:trPr>
        <w:tc>
          <w:tcPr>
            <w:tcW w:w="9978" w:type="dxa"/>
            <w:gridSpan w:val="4"/>
            <w:vAlign w:val="bottom"/>
          </w:tcPr>
          <w:p w:rsidR="00D15291" w:rsidRPr="002643DD" w:rsidRDefault="00D15291" w:rsidP="00BB294B">
            <w:pPr>
              <w:pStyle w:val="YourName"/>
              <w:jc w:val="center"/>
              <w:rPr>
                <w:rFonts w:ascii="Times New Roman" w:hAnsi="Times New Roman" w:cs="Times New Roman"/>
              </w:rPr>
            </w:pPr>
            <w:r w:rsidRPr="00BB294B">
              <w:rPr>
                <w:rFonts w:ascii="Times New Roman" w:hAnsi="Times New Roman" w:cs="Times New Roman"/>
                <w:color w:val="5C83B4" w:themeColor="accent1"/>
              </w:rPr>
              <w:t>Katherine</w:t>
            </w:r>
            <w:r w:rsidRPr="002643DD">
              <w:rPr>
                <w:rFonts w:ascii="Times New Roman" w:hAnsi="Times New Roman" w:cs="Times New Roman"/>
              </w:rPr>
              <w:t xml:space="preserve"> </w:t>
            </w:r>
            <w:r w:rsidRPr="00BB294B">
              <w:rPr>
                <w:rFonts w:ascii="Times New Roman" w:hAnsi="Times New Roman" w:cs="Times New Roman"/>
                <w:color w:val="5C83B4" w:themeColor="accent1"/>
              </w:rPr>
              <w:t>O’Hara</w:t>
            </w:r>
          </w:p>
        </w:tc>
      </w:tr>
      <w:tr w:rsidR="00D15291" w:rsidTr="005E25FE">
        <w:trPr>
          <w:gridBefore w:val="1"/>
          <w:wBefore w:w="707" w:type="dxa"/>
          <w:trHeight w:val="145"/>
        </w:trPr>
        <w:tc>
          <w:tcPr>
            <w:tcW w:w="488" w:type="dxa"/>
          </w:tcPr>
          <w:p w:rsidR="00D15291" w:rsidRPr="002643DD" w:rsidRDefault="00A628A7" w:rsidP="001D59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9959E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9152" w:type="dxa"/>
            <w:gridSpan w:val="3"/>
          </w:tcPr>
          <w:p w:rsidR="00D15291" w:rsidRPr="002643DD" w:rsidRDefault="009959E1" w:rsidP="001D59FD">
            <w:pPr>
              <w:pStyle w:val="PersonalInforma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F910EC">
              <w:rPr>
                <w:rFonts w:ascii="Times New Roman" w:hAnsi="Times New Roman" w:cs="Times New Roman"/>
              </w:rPr>
              <w:t xml:space="preserve">    </w:t>
            </w:r>
            <w:r w:rsidR="001D59FD">
              <w:rPr>
                <w:rFonts w:ascii="Times New Roman" w:hAnsi="Times New Roman" w:cs="Times New Roman"/>
              </w:rPr>
              <w:t>11 Conway ST APT 10</w:t>
            </w:r>
            <w:r w:rsidR="00D15291" w:rsidRPr="002643DD">
              <w:rPr>
                <w:rFonts w:ascii="Times New Roman" w:hAnsi="Times New Roman" w:cs="Times New Roman"/>
              </w:rPr>
              <w:t xml:space="preserve">  |  </w:t>
            </w:r>
            <w:r w:rsidR="001D59FD">
              <w:rPr>
                <w:rFonts w:ascii="Times New Roman" w:hAnsi="Times New Roman" w:cs="Times New Roman"/>
              </w:rPr>
              <w:t>Greenfield</w:t>
            </w:r>
            <w:r w:rsidR="00D15291" w:rsidRPr="002643DD">
              <w:rPr>
                <w:rFonts w:ascii="Times New Roman" w:hAnsi="Times New Roman" w:cs="Times New Roman"/>
              </w:rPr>
              <w:t xml:space="preserve">, MA </w:t>
            </w:r>
            <w:r w:rsidR="001D59FD">
              <w:rPr>
                <w:rFonts w:ascii="Times New Roman" w:hAnsi="Times New Roman" w:cs="Times New Roman"/>
              </w:rPr>
              <w:t>01301</w:t>
            </w:r>
            <w:r w:rsidR="00D15291" w:rsidRPr="002643DD">
              <w:rPr>
                <w:rFonts w:ascii="Times New Roman" w:hAnsi="Times New Roman" w:cs="Times New Roman"/>
              </w:rPr>
              <w:t xml:space="preserve">  |  (413) 461-5902  |  mktspv@umass.edu</w:t>
            </w:r>
          </w:p>
        </w:tc>
      </w:tr>
      <w:tr w:rsidR="00D15291" w:rsidTr="005E25FE">
        <w:trPr>
          <w:gridAfter w:val="1"/>
          <w:wAfter w:w="369" w:type="dxa"/>
          <w:trHeight w:val="507"/>
        </w:trPr>
        <w:tc>
          <w:tcPr>
            <w:tcW w:w="9978" w:type="dxa"/>
            <w:gridSpan w:val="4"/>
          </w:tcPr>
          <w:p w:rsidR="00D15291" w:rsidRPr="002643DD" w:rsidRDefault="00D15291" w:rsidP="001D59FD">
            <w:pPr>
              <w:pStyle w:val="SectionHeading"/>
              <w:spacing w:line="20" w:lineRule="atLeast"/>
              <w:rPr>
                <w:rFonts w:ascii="Times New Roman" w:hAnsi="Times New Roman" w:cs="Times New Roman"/>
                <w:b/>
              </w:rPr>
            </w:pPr>
          </w:p>
          <w:p w:rsidR="00D15291" w:rsidRDefault="00D15291" w:rsidP="001D59FD">
            <w:pPr>
              <w:pStyle w:val="SectionHeading"/>
              <w:spacing w:line="2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43DD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  <w:p w:rsidR="00BB294B" w:rsidRPr="00BB294B" w:rsidRDefault="00BB294B" w:rsidP="001D59FD">
            <w:pPr>
              <w:pStyle w:val="SectionHeading"/>
              <w:spacing w:line="20" w:lineRule="atLeast"/>
              <w:rPr>
                <w:rFonts w:ascii="Times New Roman" w:hAnsi="Times New Roman" w:cs="Times New Roman"/>
                <w:b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2D1C53" wp14:editId="04A484E9">
                      <wp:simplePos x="0" y="0"/>
                      <wp:positionH relativeFrom="column">
                        <wp:posOffset>39115</wp:posOffset>
                      </wp:positionH>
                      <wp:positionV relativeFrom="paragraph">
                        <wp:posOffset>-3073</wp:posOffset>
                      </wp:positionV>
                      <wp:extent cx="6554419" cy="0"/>
                      <wp:effectExtent l="0" t="0" r="1841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44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-.25pt" to="519.2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" strokecolor="#5c83b4 [3204]" strokeweight="1pt"/>
                  </w:pict>
                </mc:Fallback>
              </mc:AlternateContent>
            </w:r>
          </w:p>
        </w:tc>
      </w:tr>
      <w:tr w:rsidR="00D15291" w:rsidTr="005E25FE">
        <w:trPr>
          <w:gridAfter w:val="1"/>
          <w:wAfter w:w="369" w:type="dxa"/>
          <w:trHeight w:val="1085"/>
        </w:trPr>
        <w:tc>
          <w:tcPr>
            <w:tcW w:w="9978" w:type="dxa"/>
            <w:gridSpan w:val="4"/>
            <w:tcMar>
              <w:bottom w:w="259" w:type="dxa"/>
            </w:tcMar>
          </w:tcPr>
          <w:p w:rsidR="001D59FD" w:rsidRPr="00BB294B" w:rsidRDefault="00BB294B" w:rsidP="00005FE1">
            <w:pPr>
              <w:spacing w:line="20" w:lineRule="atLeast"/>
              <w:ind w:left="720" w:right="720"/>
              <w:rPr>
                <w:rFonts w:ascii="Times New Roman" w:hAnsi="Times New Roman" w:cs="Times New Roman"/>
                <w:sz w:val="32"/>
              </w:rPr>
            </w:pPr>
            <w:r w:rsidRPr="00543093">
              <w:rPr>
                <w:rFonts w:ascii="Times New Roman" w:hAnsi="Times New Roman" w:cs="Times New Roman"/>
                <w:sz w:val="18"/>
              </w:rPr>
              <w:t xml:space="preserve">Outgoing and charismatic Marketing and Public Relations Coordinator with extensive background in </w:t>
            </w:r>
            <w:r w:rsidR="00543093" w:rsidRPr="00543093">
              <w:rPr>
                <w:rFonts w:ascii="Times New Roman" w:hAnsi="Times New Roman" w:cs="Times New Roman"/>
                <w:sz w:val="18"/>
              </w:rPr>
              <w:t>online an</w:t>
            </w:r>
            <w:r w:rsidR="00543093">
              <w:rPr>
                <w:rFonts w:ascii="Times New Roman" w:hAnsi="Times New Roman" w:cs="Times New Roman"/>
                <w:sz w:val="18"/>
              </w:rPr>
              <w:t xml:space="preserve">d offline marketing strategies. </w:t>
            </w:r>
            <w:r w:rsidR="00543093" w:rsidRPr="00543093">
              <w:rPr>
                <w:rFonts w:ascii="Times New Roman" w:hAnsi="Times New Roman" w:cs="Times New Roman"/>
                <w:sz w:val="18"/>
              </w:rPr>
              <w:t>Exceptional writer and editor who communicates effectively with target audiences through strategic brand management and PR campaigns.</w:t>
            </w:r>
            <w:r w:rsidR="00005FE1">
              <w:rPr>
                <w:rFonts w:ascii="Times New Roman" w:hAnsi="Times New Roman" w:cs="Times New Roman"/>
                <w:sz w:val="18"/>
              </w:rPr>
              <w:t xml:space="preserve"> Competent team builder and natural leader who thrives in fast-paced environment.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br/>
            </w:r>
          </w:p>
          <w:p w:rsidR="001D59FD" w:rsidRDefault="001D59FD" w:rsidP="001D59FD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1D59FD">
              <w:rPr>
                <w:rFonts w:ascii="Times New Roman" w:hAnsi="Times New Roman" w:cs="Times New Roman"/>
                <w:sz w:val="24"/>
              </w:rPr>
              <w:t>SKILLS</w:t>
            </w:r>
          </w:p>
          <w:p w:rsidR="001D59FD" w:rsidRPr="001D59FD" w:rsidRDefault="00BB294B" w:rsidP="001D59FD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b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02AE47" wp14:editId="5FE4D340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30632</wp:posOffset>
                      </wp:positionV>
                      <wp:extent cx="6554419" cy="0"/>
                      <wp:effectExtent l="0" t="0" r="1841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44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2.4pt" to="519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" strokecolor="#5c83b4 [3204]" strokeweight="1pt"/>
                  </w:pict>
                </mc:Fallback>
              </mc:AlternateContent>
            </w:r>
          </w:p>
          <w:tbl>
            <w:tblPr>
              <w:tblStyle w:val="TableGrid"/>
              <w:tblW w:w="9127" w:type="dxa"/>
              <w:tblInd w:w="3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0"/>
              <w:gridCol w:w="13"/>
              <w:gridCol w:w="4564"/>
            </w:tblGrid>
            <w:tr w:rsidR="00F3698C" w:rsidRPr="00F3698C" w:rsidTr="00543093">
              <w:trPr>
                <w:trHeight w:val="262"/>
              </w:trPr>
              <w:tc>
                <w:tcPr>
                  <w:tcW w:w="4563" w:type="dxa"/>
                  <w:gridSpan w:val="2"/>
                </w:tcPr>
                <w:p w:rsidR="00F3698C" w:rsidRPr="00543093" w:rsidRDefault="00F3698C" w:rsidP="00F3698C">
                  <w:pPr>
                    <w:pStyle w:val="ListParagraph"/>
                    <w:framePr w:hSpace="180" w:wrap="around" w:vAnchor="page" w:hAnchor="margin" w:xAlign="center" w:y="497"/>
                    <w:rPr>
                      <w:rFonts w:ascii="Times New Roman" w:hAnsi="Times New Roman" w:cs="Times New Roman"/>
                      <w:sz w:val="18"/>
                    </w:rPr>
                  </w:pPr>
                  <w:r w:rsidRPr="00543093">
                    <w:rPr>
                      <w:rFonts w:ascii="Times New Roman" w:hAnsi="Times New Roman" w:cs="Times New Roman"/>
                      <w:sz w:val="18"/>
                    </w:rPr>
                    <w:t>Drupal</w:t>
                  </w:r>
                </w:p>
              </w:tc>
              <w:tc>
                <w:tcPr>
                  <w:tcW w:w="4564" w:type="dxa"/>
                </w:tcPr>
                <w:p w:rsidR="00F3698C" w:rsidRPr="00543093" w:rsidRDefault="00F3698C" w:rsidP="00F3698C">
                  <w:pPr>
                    <w:pStyle w:val="ListParagraph"/>
                    <w:framePr w:hSpace="180" w:wrap="around" w:vAnchor="page" w:hAnchor="margin" w:xAlign="center" w:y="497"/>
                    <w:rPr>
                      <w:rFonts w:ascii="Times New Roman" w:hAnsi="Times New Roman" w:cs="Times New Roman"/>
                      <w:sz w:val="18"/>
                    </w:rPr>
                  </w:pPr>
                  <w:r w:rsidRPr="00543093">
                    <w:rPr>
                      <w:rFonts w:ascii="Times New Roman" w:hAnsi="Times New Roman" w:cs="Times New Roman"/>
                      <w:sz w:val="18"/>
                    </w:rPr>
                    <w:t>Adobe Photoshop</w:t>
                  </w:r>
                </w:p>
              </w:tc>
            </w:tr>
            <w:tr w:rsidR="00F3698C" w:rsidRPr="00F3698C" w:rsidTr="00543093">
              <w:trPr>
                <w:trHeight w:val="262"/>
              </w:trPr>
              <w:tc>
                <w:tcPr>
                  <w:tcW w:w="4563" w:type="dxa"/>
                  <w:gridSpan w:val="2"/>
                </w:tcPr>
                <w:p w:rsidR="00F3698C" w:rsidRPr="00543093" w:rsidRDefault="00F3698C" w:rsidP="00F3698C">
                  <w:pPr>
                    <w:pStyle w:val="ListParagraph"/>
                    <w:framePr w:hSpace="180" w:wrap="around" w:vAnchor="page" w:hAnchor="margin" w:xAlign="center" w:y="497"/>
                    <w:rPr>
                      <w:rFonts w:ascii="Times New Roman" w:hAnsi="Times New Roman" w:cs="Times New Roman"/>
                      <w:sz w:val="18"/>
                    </w:rPr>
                  </w:pPr>
                  <w:r w:rsidRPr="00543093">
                    <w:rPr>
                      <w:rFonts w:ascii="Times New Roman" w:hAnsi="Times New Roman" w:cs="Times New Roman"/>
                      <w:sz w:val="18"/>
                    </w:rPr>
                    <w:t>Adobe Illustrator</w:t>
                  </w:r>
                </w:p>
              </w:tc>
              <w:tc>
                <w:tcPr>
                  <w:tcW w:w="4564" w:type="dxa"/>
                </w:tcPr>
                <w:p w:rsidR="00F3698C" w:rsidRPr="00543093" w:rsidRDefault="00F3698C" w:rsidP="00F3698C">
                  <w:pPr>
                    <w:pStyle w:val="ListParagraph"/>
                    <w:framePr w:hSpace="180" w:wrap="around" w:vAnchor="page" w:hAnchor="margin" w:xAlign="center" w:y="497"/>
                    <w:rPr>
                      <w:rFonts w:ascii="Times New Roman" w:hAnsi="Times New Roman" w:cs="Times New Roman"/>
                      <w:sz w:val="18"/>
                    </w:rPr>
                  </w:pPr>
                  <w:r w:rsidRPr="00543093">
                    <w:rPr>
                      <w:rFonts w:ascii="Times New Roman" w:hAnsi="Times New Roman" w:cs="Times New Roman"/>
                      <w:sz w:val="18"/>
                    </w:rPr>
                    <w:t>Microsoft Word</w:t>
                  </w:r>
                </w:p>
              </w:tc>
            </w:tr>
            <w:tr w:rsidR="00F3698C" w:rsidRPr="001D59FD" w:rsidTr="00543093">
              <w:trPr>
                <w:trHeight w:val="251"/>
              </w:trPr>
              <w:tc>
                <w:tcPr>
                  <w:tcW w:w="4563" w:type="dxa"/>
                  <w:gridSpan w:val="2"/>
                </w:tcPr>
                <w:p w:rsidR="00F3698C" w:rsidRPr="00543093" w:rsidRDefault="00F3698C" w:rsidP="00F3698C">
                  <w:pPr>
                    <w:pStyle w:val="ListParagraph"/>
                    <w:framePr w:hSpace="180" w:wrap="around" w:vAnchor="page" w:hAnchor="margin" w:xAlign="center" w:y="497"/>
                    <w:rPr>
                      <w:rFonts w:ascii="Times New Roman" w:hAnsi="Times New Roman" w:cs="Times New Roman"/>
                      <w:sz w:val="18"/>
                    </w:rPr>
                  </w:pPr>
                  <w:r w:rsidRPr="00543093">
                    <w:rPr>
                      <w:rFonts w:ascii="Times New Roman" w:hAnsi="Times New Roman" w:cs="Times New Roman"/>
                      <w:sz w:val="18"/>
                    </w:rPr>
                    <w:t>Microsoft PowerPoint</w:t>
                  </w:r>
                </w:p>
              </w:tc>
              <w:tc>
                <w:tcPr>
                  <w:tcW w:w="4564" w:type="dxa"/>
                </w:tcPr>
                <w:p w:rsidR="00F3698C" w:rsidRPr="00543093" w:rsidRDefault="00F3698C" w:rsidP="00F3698C">
                  <w:pPr>
                    <w:pStyle w:val="ListParagraph"/>
                    <w:framePr w:hSpace="180" w:wrap="around" w:vAnchor="page" w:hAnchor="margin" w:xAlign="center" w:y="497"/>
                    <w:rPr>
                      <w:rFonts w:ascii="Times New Roman" w:hAnsi="Times New Roman" w:cs="Times New Roman"/>
                      <w:sz w:val="18"/>
                    </w:rPr>
                  </w:pPr>
                  <w:r w:rsidRPr="00543093">
                    <w:rPr>
                      <w:rFonts w:ascii="Times New Roman" w:hAnsi="Times New Roman" w:cs="Times New Roman"/>
                      <w:sz w:val="18"/>
                    </w:rPr>
                    <w:t>Microsoft Publisher</w:t>
                  </w:r>
                </w:p>
              </w:tc>
            </w:tr>
            <w:tr w:rsidR="00543093" w:rsidTr="00543093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11"/>
              </w:trPr>
              <w:tc>
                <w:tcPr>
                  <w:tcW w:w="456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3093" w:rsidRPr="00543093" w:rsidRDefault="00543093" w:rsidP="00543093">
                  <w:pPr>
                    <w:pStyle w:val="ListParagraph"/>
                    <w:framePr w:hSpace="180" w:wrap="around" w:vAnchor="page" w:hAnchor="margin" w:xAlign="center" w:y="497"/>
                    <w:rPr>
                      <w:rFonts w:ascii="Times New Roman" w:hAnsi="Times New Roman" w:cs="Times New Roman"/>
                      <w:sz w:val="18"/>
                    </w:rPr>
                  </w:pPr>
                  <w:r w:rsidRPr="00543093">
                    <w:rPr>
                      <w:rFonts w:ascii="Times New Roman" w:hAnsi="Times New Roman" w:cs="Times New Roman"/>
                      <w:sz w:val="18"/>
                    </w:rPr>
                    <w:t>Trade Shows</w:t>
                  </w:r>
                </w:p>
              </w:tc>
              <w:tc>
                <w:tcPr>
                  <w:tcW w:w="45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3093" w:rsidRPr="00543093" w:rsidRDefault="00543093" w:rsidP="00543093">
                  <w:pPr>
                    <w:pStyle w:val="ListParagraph"/>
                    <w:rPr>
                      <w:rFonts w:ascii="Times New Roman" w:hAnsi="Times New Roman" w:cs="Times New Roman"/>
                      <w:sz w:val="18"/>
                    </w:rPr>
                  </w:pPr>
                  <w:r w:rsidRPr="00543093">
                    <w:rPr>
                      <w:rFonts w:ascii="Times New Roman" w:hAnsi="Times New Roman" w:cs="Times New Roman"/>
                      <w:sz w:val="18"/>
                    </w:rPr>
                    <w:t>Brand Development</w:t>
                  </w:r>
                </w:p>
              </w:tc>
            </w:tr>
            <w:tr w:rsidR="00543093" w:rsidRPr="00543093" w:rsidTr="00543093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253"/>
              </w:trPr>
              <w:tc>
                <w:tcPr>
                  <w:tcW w:w="45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3093" w:rsidRPr="00543093" w:rsidRDefault="00543093" w:rsidP="00543093">
                  <w:pPr>
                    <w:pStyle w:val="ListParagraph"/>
                    <w:framePr w:hSpace="180" w:wrap="around" w:vAnchor="page" w:hAnchor="margin" w:xAlign="center" w:y="497"/>
                    <w:rPr>
                      <w:rFonts w:ascii="Times New Roman" w:hAnsi="Times New Roman" w:cs="Times New Roman"/>
                      <w:sz w:val="18"/>
                    </w:rPr>
                  </w:pPr>
                  <w:r w:rsidRPr="00543093">
                    <w:rPr>
                      <w:rFonts w:ascii="Times New Roman" w:hAnsi="Times New Roman" w:cs="Times New Roman"/>
                      <w:sz w:val="18"/>
                    </w:rPr>
                    <w:t>Multi-Media Marketing</w:t>
                  </w:r>
                </w:p>
              </w:tc>
              <w:tc>
                <w:tcPr>
                  <w:tcW w:w="45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3093" w:rsidRPr="00543093" w:rsidRDefault="00543093" w:rsidP="00543093">
                  <w:pPr>
                    <w:pStyle w:val="ListParagraph"/>
                    <w:rPr>
                      <w:rFonts w:ascii="Times New Roman" w:hAnsi="Times New Roman" w:cs="Times New Roman"/>
                      <w:sz w:val="18"/>
                    </w:rPr>
                  </w:pPr>
                  <w:r w:rsidRPr="00543093">
                    <w:rPr>
                      <w:rFonts w:ascii="Times New Roman" w:hAnsi="Times New Roman" w:cs="Times New Roman"/>
                      <w:sz w:val="18"/>
                    </w:rPr>
                    <w:t>Strategic Media Placement</w:t>
                  </w:r>
                </w:p>
              </w:tc>
            </w:tr>
          </w:tbl>
          <w:p w:rsidR="00F3698C" w:rsidRPr="001D59FD" w:rsidRDefault="00F3698C" w:rsidP="00F3698C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</w:tc>
      </w:tr>
      <w:tr w:rsidR="00D15291" w:rsidTr="005E25FE">
        <w:trPr>
          <w:gridAfter w:val="1"/>
          <w:wAfter w:w="369" w:type="dxa"/>
          <w:trHeight w:val="516"/>
        </w:trPr>
        <w:tc>
          <w:tcPr>
            <w:tcW w:w="9978" w:type="dxa"/>
            <w:gridSpan w:val="4"/>
            <w:vAlign w:val="center"/>
          </w:tcPr>
          <w:p w:rsidR="00D15291" w:rsidRPr="002643DD" w:rsidRDefault="00BB294B" w:rsidP="001D59FD">
            <w:pPr>
              <w:pStyle w:val="SectionHead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93ED38" wp14:editId="540079F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207645</wp:posOffset>
                      </wp:positionV>
                      <wp:extent cx="6553835" cy="0"/>
                      <wp:effectExtent l="0" t="0" r="1841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16.35pt" to="519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" strokecolor="#5c83b4 [3204]" strokeweight="1pt"/>
                  </w:pict>
                </mc:Fallback>
              </mc:AlternateContent>
            </w:r>
            <w:r w:rsidR="00D15291" w:rsidRPr="002643DD">
              <w:rPr>
                <w:rFonts w:ascii="Times New Roman" w:hAnsi="Times New Roman" w:cs="Times New Roman"/>
                <w:sz w:val="24"/>
                <w:szCs w:val="24"/>
              </w:rPr>
              <w:t>Career History and Accomplishments</w:t>
            </w:r>
          </w:p>
        </w:tc>
      </w:tr>
      <w:tr w:rsidR="00D15291" w:rsidTr="005E25FE">
        <w:trPr>
          <w:gridAfter w:val="1"/>
          <w:wAfter w:w="369" w:type="dxa"/>
          <w:trHeight w:val="324"/>
        </w:trPr>
        <w:tc>
          <w:tcPr>
            <w:tcW w:w="6831" w:type="dxa"/>
            <w:gridSpan w:val="3"/>
          </w:tcPr>
          <w:p w:rsidR="00D15291" w:rsidRPr="002643DD" w:rsidRDefault="00D15291" w:rsidP="001D59FD">
            <w:pPr>
              <w:pStyle w:val="Bold"/>
              <w:rPr>
                <w:rFonts w:ascii="Times New Roman" w:hAnsi="Times New Roman" w:cs="Times New Roman"/>
              </w:rPr>
            </w:pPr>
            <w:r w:rsidRPr="0035233A">
              <w:rPr>
                <w:rFonts w:ascii="Times New Roman" w:hAnsi="Times New Roman" w:cs="Times New Roman"/>
                <w:sz w:val="18"/>
              </w:rPr>
              <w:t xml:space="preserve">Marketing and Public Relations </w:t>
            </w:r>
            <w:r w:rsidR="009C6981" w:rsidRPr="0035233A">
              <w:rPr>
                <w:rFonts w:ascii="Times New Roman" w:hAnsi="Times New Roman" w:cs="Times New Roman"/>
                <w:sz w:val="18"/>
              </w:rPr>
              <w:t>Coordinator</w:t>
            </w:r>
            <w:r w:rsidRPr="0035233A">
              <w:rPr>
                <w:rFonts w:ascii="Times New Roman" w:hAnsi="Times New Roman" w:cs="Times New Roman"/>
                <w:sz w:val="18"/>
              </w:rPr>
              <w:t>, UMass Transit Services</w:t>
            </w:r>
          </w:p>
        </w:tc>
        <w:tc>
          <w:tcPr>
            <w:tcW w:w="3147" w:type="dxa"/>
          </w:tcPr>
          <w:p w:rsidR="00D15291" w:rsidRPr="002643DD" w:rsidRDefault="00005FE1" w:rsidP="001D59FD">
            <w:pPr>
              <w:pStyle w:val="Dates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70558851"/>
                <w:placeholder>
                  <w:docPart w:val="4186A8C366E943F985E847BECE56BBE9"/>
                </w:placeholder>
                <w:date w:fullDate="2012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7577B">
                  <w:rPr>
                    <w:rFonts w:ascii="Times New Roman" w:hAnsi="Times New Roman" w:cs="Times New Roman"/>
                  </w:rPr>
                  <w:t>8/1/2012</w:t>
                </w:r>
              </w:sdtContent>
            </w:sdt>
            <w:r w:rsidR="00D15291" w:rsidRPr="002643DD">
              <w:rPr>
                <w:rFonts w:ascii="Times New Roman" w:hAnsi="Times New Roman" w:cs="Times New Roman"/>
              </w:rPr>
              <w:t xml:space="preserve"> — </w:t>
            </w:r>
            <w:sdt>
              <w:sdtPr>
                <w:rPr>
                  <w:rFonts w:ascii="Times New Roman" w:hAnsi="Times New Roman" w:cs="Times New Roman"/>
                </w:rPr>
                <w:id w:val="270558854"/>
                <w:placeholder>
                  <w:docPart w:val="8A28A2BF62A34990AD6FC621C914E1D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5291">
                  <w:rPr>
                    <w:rFonts w:ascii="Times New Roman" w:hAnsi="Times New Roman" w:cs="Times New Roman"/>
                  </w:rPr>
                  <w:t>Present</w:t>
                </w:r>
              </w:sdtContent>
            </w:sdt>
          </w:p>
        </w:tc>
      </w:tr>
      <w:tr w:rsidR="00D15291" w:rsidTr="005E25FE">
        <w:trPr>
          <w:gridAfter w:val="1"/>
          <w:wAfter w:w="369" w:type="dxa"/>
          <w:trHeight w:val="953"/>
        </w:trPr>
        <w:tc>
          <w:tcPr>
            <w:tcW w:w="9978" w:type="dxa"/>
            <w:gridSpan w:val="4"/>
            <w:tcMar>
              <w:bottom w:w="115" w:type="dxa"/>
            </w:tcMar>
          </w:tcPr>
          <w:p w:rsidR="00F7577B" w:rsidRPr="00543093" w:rsidRDefault="009959E1" w:rsidP="001D59FD">
            <w:pPr>
              <w:pStyle w:val="ListParagraph"/>
              <w:rPr>
                <w:rFonts w:ascii="Times New Roman" w:hAnsi="Times New Roman" w:cs="Times New Roman"/>
                <w:sz w:val="18"/>
              </w:rPr>
            </w:pPr>
            <w:r w:rsidRPr="00543093">
              <w:rPr>
                <w:rFonts w:ascii="Times New Roman" w:hAnsi="Times New Roman" w:cs="Times New Roman"/>
                <w:sz w:val="18"/>
              </w:rPr>
              <w:t xml:space="preserve">Re-designed new company website, including </w:t>
            </w:r>
            <w:r w:rsidR="003312E7" w:rsidRPr="00543093">
              <w:rPr>
                <w:rFonts w:ascii="Times New Roman" w:hAnsi="Times New Roman" w:cs="Times New Roman"/>
                <w:sz w:val="18"/>
              </w:rPr>
              <w:t>logo</w:t>
            </w:r>
          </w:p>
          <w:p w:rsidR="009959E1" w:rsidRPr="00543093" w:rsidRDefault="003312E7" w:rsidP="001D59FD">
            <w:pPr>
              <w:pStyle w:val="ListParagraph"/>
              <w:rPr>
                <w:rFonts w:ascii="Times New Roman" w:hAnsi="Times New Roman" w:cs="Times New Roman"/>
                <w:sz w:val="18"/>
              </w:rPr>
            </w:pPr>
            <w:r w:rsidRPr="00543093">
              <w:rPr>
                <w:rFonts w:ascii="Times New Roman" w:hAnsi="Times New Roman" w:cs="Times New Roman"/>
                <w:sz w:val="18"/>
              </w:rPr>
              <w:t>Site Manager for Transportation Services Drupal-based website</w:t>
            </w:r>
          </w:p>
          <w:p w:rsidR="00D15291" w:rsidRPr="00543093" w:rsidRDefault="00F7577B" w:rsidP="001D59FD">
            <w:pPr>
              <w:pStyle w:val="ListParagraph"/>
              <w:rPr>
                <w:sz w:val="18"/>
              </w:rPr>
            </w:pPr>
            <w:r w:rsidRPr="00543093">
              <w:rPr>
                <w:rFonts w:ascii="Times New Roman" w:hAnsi="Times New Roman" w:cs="Times New Roman"/>
                <w:sz w:val="18"/>
              </w:rPr>
              <w:t>Create</w:t>
            </w:r>
            <w:r w:rsidR="004B5FDC" w:rsidRPr="00543093">
              <w:rPr>
                <w:rFonts w:ascii="Times New Roman" w:hAnsi="Times New Roman" w:cs="Times New Roman"/>
                <w:sz w:val="18"/>
              </w:rPr>
              <w:t>d</w:t>
            </w:r>
            <w:r w:rsidRPr="00543093">
              <w:rPr>
                <w:rFonts w:ascii="Times New Roman" w:hAnsi="Times New Roman" w:cs="Times New Roman"/>
                <w:sz w:val="18"/>
              </w:rPr>
              <w:t xml:space="preserve"> hiring advertisements and public service announcements for UMTS </w:t>
            </w:r>
          </w:p>
          <w:p w:rsidR="00551AB4" w:rsidRPr="00543093" w:rsidRDefault="0061258B" w:rsidP="001D59FD">
            <w:pPr>
              <w:pStyle w:val="ListParagraph"/>
              <w:rPr>
                <w:rFonts w:ascii="Times New Roman" w:hAnsi="Times New Roman" w:cs="Times New Roman"/>
                <w:sz w:val="18"/>
              </w:rPr>
            </w:pPr>
            <w:r w:rsidRPr="00543093">
              <w:rPr>
                <w:rFonts w:ascii="Times New Roman" w:hAnsi="Times New Roman" w:cs="Times New Roman"/>
                <w:sz w:val="18"/>
              </w:rPr>
              <w:t>Foster</w:t>
            </w:r>
            <w:r w:rsidR="004B5FDC" w:rsidRPr="00543093">
              <w:rPr>
                <w:rFonts w:ascii="Times New Roman" w:hAnsi="Times New Roman" w:cs="Times New Roman"/>
                <w:sz w:val="18"/>
              </w:rPr>
              <w:t>ed</w:t>
            </w:r>
            <w:r w:rsidRPr="00543093">
              <w:rPr>
                <w:rFonts w:ascii="Times New Roman" w:hAnsi="Times New Roman" w:cs="Times New Roman"/>
                <w:sz w:val="18"/>
              </w:rPr>
              <w:t xml:space="preserve"> relationship</w:t>
            </w:r>
            <w:r w:rsidR="004B5FDC" w:rsidRPr="00543093">
              <w:rPr>
                <w:rFonts w:ascii="Times New Roman" w:hAnsi="Times New Roman" w:cs="Times New Roman"/>
                <w:sz w:val="18"/>
              </w:rPr>
              <w:t>s</w:t>
            </w:r>
            <w:r w:rsidRPr="00543093">
              <w:rPr>
                <w:rFonts w:ascii="Times New Roman" w:hAnsi="Times New Roman" w:cs="Times New Roman"/>
                <w:sz w:val="18"/>
              </w:rPr>
              <w:t xml:space="preserve"> with </w:t>
            </w:r>
            <w:r w:rsidR="00543093" w:rsidRPr="00543093">
              <w:rPr>
                <w:rFonts w:ascii="Times New Roman" w:hAnsi="Times New Roman" w:cs="Times New Roman"/>
                <w:sz w:val="18"/>
              </w:rPr>
              <w:t>local community</w:t>
            </w:r>
            <w:r w:rsidRPr="00543093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604A55" w:rsidRPr="00543093">
              <w:rPr>
                <w:rFonts w:ascii="Times New Roman" w:hAnsi="Times New Roman" w:cs="Times New Roman"/>
                <w:sz w:val="18"/>
              </w:rPr>
              <w:t>by working with organizations such as Big Brothers Big Sisters and Amherst Survival Center</w:t>
            </w:r>
            <w:r w:rsidRPr="00543093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:rsidR="00F7577B" w:rsidRPr="00F7577B" w:rsidRDefault="00551AB4" w:rsidP="001D59FD">
            <w:pPr>
              <w:pStyle w:val="ListParagraph"/>
              <w:rPr>
                <w:rFonts w:ascii="Times New Roman" w:hAnsi="Times New Roman" w:cs="Times New Roman"/>
              </w:rPr>
            </w:pPr>
            <w:r w:rsidRPr="00543093">
              <w:rPr>
                <w:rFonts w:ascii="Times New Roman" w:hAnsi="Times New Roman" w:cs="Times New Roman"/>
                <w:sz w:val="18"/>
              </w:rPr>
              <w:t>Update</w:t>
            </w:r>
            <w:r w:rsidR="004B5FDC" w:rsidRPr="00543093">
              <w:rPr>
                <w:rFonts w:ascii="Times New Roman" w:hAnsi="Times New Roman" w:cs="Times New Roman"/>
                <w:sz w:val="18"/>
              </w:rPr>
              <w:t>d</w:t>
            </w:r>
            <w:r w:rsidRPr="00543093">
              <w:rPr>
                <w:rFonts w:ascii="Times New Roman" w:hAnsi="Times New Roman" w:cs="Times New Roman"/>
                <w:sz w:val="18"/>
              </w:rPr>
              <w:t xml:space="preserve"> UMTS Twitter and Facebook to inform </w:t>
            </w:r>
            <w:r w:rsidR="004B5FDC" w:rsidRPr="00543093">
              <w:rPr>
                <w:rFonts w:ascii="Times New Roman" w:hAnsi="Times New Roman" w:cs="Times New Roman"/>
                <w:sz w:val="18"/>
              </w:rPr>
              <w:t xml:space="preserve">the </w:t>
            </w:r>
            <w:r w:rsidRPr="00543093">
              <w:rPr>
                <w:rFonts w:ascii="Times New Roman" w:hAnsi="Times New Roman" w:cs="Times New Roman"/>
                <w:sz w:val="18"/>
              </w:rPr>
              <w:t>public about important notices and changes to routes</w:t>
            </w:r>
            <w:r w:rsidR="00F7577B">
              <w:rPr>
                <w:rFonts w:ascii="Times New Roman" w:hAnsi="Times New Roman" w:cs="Times New Roman"/>
              </w:rPr>
              <w:br/>
            </w:r>
          </w:p>
        </w:tc>
      </w:tr>
      <w:tr w:rsidR="00D15291" w:rsidTr="005E25FE">
        <w:trPr>
          <w:gridAfter w:val="1"/>
          <w:wAfter w:w="369" w:type="dxa"/>
          <w:trHeight w:val="343"/>
        </w:trPr>
        <w:tc>
          <w:tcPr>
            <w:tcW w:w="6831" w:type="dxa"/>
            <w:gridSpan w:val="3"/>
          </w:tcPr>
          <w:p w:rsidR="00D15291" w:rsidRPr="002643DD" w:rsidRDefault="00D15291" w:rsidP="001D59FD">
            <w:pPr>
              <w:pStyle w:val="Bold"/>
              <w:rPr>
                <w:rFonts w:ascii="Times New Roman" w:hAnsi="Times New Roman" w:cs="Times New Roman"/>
              </w:rPr>
            </w:pPr>
            <w:r w:rsidRPr="0035233A">
              <w:rPr>
                <w:rFonts w:ascii="Times New Roman" w:hAnsi="Times New Roman" w:cs="Times New Roman"/>
                <w:sz w:val="18"/>
              </w:rPr>
              <w:t>Vice President, UMass Pride Alliance</w:t>
            </w:r>
          </w:p>
        </w:tc>
        <w:tc>
          <w:tcPr>
            <w:tcW w:w="3147" w:type="dxa"/>
          </w:tcPr>
          <w:p w:rsidR="00D15291" w:rsidRPr="002643DD" w:rsidRDefault="00005FE1" w:rsidP="001D59FD">
            <w:pPr>
              <w:pStyle w:val="Dates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70558858"/>
                <w:placeholder>
                  <w:docPart w:val="B272EF01E3B341628CACAC16A016483A"/>
                </w:placeholder>
                <w:date w:fullDate="2011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5291" w:rsidRPr="002643DD">
                  <w:rPr>
                    <w:rFonts w:ascii="Times New Roman" w:hAnsi="Times New Roman" w:cs="Times New Roman"/>
                  </w:rPr>
                  <w:t>5/1/2011</w:t>
                </w:r>
              </w:sdtContent>
            </w:sdt>
            <w:r w:rsidR="00D15291" w:rsidRPr="002643DD">
              <w:rPr>
                <w:rFonts w:ascii="Times New Roman" w:hAnsi="Times New Roman" w:cs="Times New Roman"/>
              </w:rPr>
              <w:t xml:space="preserve"> — </w:t>
            </w:r>
            <w:sdt>
              <w:sdtPr>
                <w:rPr>
                  <w:rFonts w:ascii="Times New Roman" w:hAnsi="Times New Roman" w:cs="Times New Roman"/>
                </w:rPr>
                <w:id w:val="270558861"/>
                <w:placeholder>
                  <w:docPart w:val="20540608DC934FF1BB819AB90CDFCFD4"/>
                </w:placeholder>
                <w:date w:fullDate="2012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5291" w:rsidRPr="002643DD">
                  <w:rPr>
                    <w:rFonts w:ascii="Times New Roman" w:hAnsi="Times New Roman" w:cs="Times New Roman"/>
                  </w:rPr>
                  <w:t>5/1/2012</w:t>
                </w:r>
              </w:sdtContent>
            </w:sdt>
          </w:p>
        </w:tc>
      </w:tr>
      <w:tr w:rsidR="00D15291" w:rsidTr="005E25FE">
        <w:trPr>
          <w:gridAfter w:val="1"/>
          <w:wAfter w:w="369" w:type="dxa"/>
          <w:trHeight w:val="1331"/>
        </w:trPr>
        <w:tc>
          <w:tcPr>
            <w:tcW w:w="9978" w:type="dxa"/>
            <w:gridSpan w:val="4"/>
            <w:tcMar>
              <w:bottom w:w="115" w:type="dxa"/>
            </w:tcMar>
          </w:tcPr>
          <w:p w:rsidR="00D15291" w:rsidRPr="00543093" w:rsidRDefault="004B5FDC" w:rsidP="001D59FD">
            <w:pPr>
              <w:pStyle w:val="ListParagraph"/>
              <w:rPr>
                <w:rFonts w:ascii="Times New Roman" w:hAnsi="Times New Roman" w:cs="Times New Roman"/>
                <w:sz w:val="18"/>
              </w:rPr>
            </w:pPr>
            <w:r w:rsidRPr="00543093">
              <w:rPr>
                <w:rFonts w:ascii="Times New Roman" w:hAnsi="Times New Roman" w:cs="Times New Roman"/>
                <w:sz w:val="18"/>
              </w:rPr>
              <w:t>Developed</w:t>
            </w:r>
            <w:r w:rsidR="00D15291" w:rsidRPr="00543093">
              <w:rPr>
                <w:rFonts w:ascii="Times New Roman" w:hAnsi="Times New Roman" w:cs="Times New Roman"/>
                <w:sz w:val="18"/>
              </w:rPr>
              <w:t xml:space="preserve"> public a</w:t>
            </w:r>
            <w:r w:rsidR="002320AB" w:rsidRPr="00543093">
              <w:rPr>
                <w:rFonts w:ascii="Times New Roman" w:hAnsi="Times New Roman" w:cs="Times New Roman"/>
                <w:sz w:val="18"/>
              </w:rPr>
              <w:t>wareness of the Queer community</w:t>
            </w:r>
            <w:r w:rsidR="00783F69" w:rsidRPr="00543093">
              <w:rPr>
                <w:rFonts w:ascii="Times New Roman" w:hAnsi="Times New Roman" w:cs="Times New Roman"/>
                <w:sz w:val="18"/>
              </w:rPr>
              <w:t xml:space="preserve"> and stereotyping through public forums on campus</w:t>
            </w:r>
          </w:p>
          <w:p w:rsidR="00D15291" w:rsidRPr="00543093" w:rsidRDefault="004B5FDC" w:rsidP="001D59FD">
            <w:pPr>
              <w:pStyle w:val="ListParagraph"/>
              <w:rPr>
                <w:rFonts w:ascii="Times New Roman" w:hAnsi="Times New Roman" w:cs="Times New Roman"/>
                <w:sz w:val="18"/>
              </w:rPr>
            </w:pPr>
            <w:r w:rsidRPr="00543093">
              <w:rPr>
                <w:rFonts w:ascii="Times New Roman" w:hAnsi="Times New Roman" w:cs="Times New Roman"/>
                <w:sz w:val="18"/>
              </w:rPr>
              <w:t xml:space="preserve">Organized and implemented </w:t>
            </w:r>
            <w:r w:rsidR="00D15291" w:rsidRPr="00543093">
              <w:rPr>
                <w:rFonts w:ascii="Times New Roman" w:hAnsi="Times New Roman" w:cs="Times New Roman"/>
                <w:sz w:val="18"/>
              </w:rPr>
              <w:t>events such as Queer Fe</w:t>
            </w:r>
            <w:r w:rsidR="002320AB" w:rsidRPr="00543093">
              <w:rPr>
                <w:rFonts w:ascii="Times New Roman" w:hAnsi="Times New Roman" w:cs="Times New Roman"/>
                <w:sz w:val="18"/>
              </w:rPr>
              <w:t>st, Dance in Red, and Drag Ball</w:t>
            </w:r>
          </w:p>
          <w:p w:rsidR="00D15291" w:rsidRPr="002643DD" w:rsidRDefault="004B5FDC" w:rsidP="001D59FD">
            <w:pPr>
              <w:pStyle w:val="ListParagraph"/>
              <w:rPr>
                <w:rFonts w:ascii="Times New Roman" w:hAnsi="Times New Roman" w:cs="Times New Roman"/>
              </w:rPr>
            </w:pPr>
            <w:r w:rsidRPr="00543093">
              <w:rPr>
                <w:rFonts w:ascii="Times New Roman" w:hAnsi="Times New Roman" w:cs="Times New Roman"/>
                <w:sz w:val="18"/>
              </w:rPr>
              <w:t>Represented</w:t>
            </w:r>
            <w:r w:rsidR="00D15291" w:rsidRPr="00543093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18"/>
              </w:rPr>
              <w:t xml:space="preserve">and protected </w:t>
            </w:r>
            <w:r w:rsidR="00D15291" w:rsidRPr="00543093">
              <w:rPr>
                <w:rFonts w:ascii="Times New Roman" w:hAnsi="Times New Roman" w:cs="Times New Roman"/>
                <w:sz w:val="18"/>
              </w:rPr>
              <w:t>the rights of Queer groups by ensuring university pol</w:t>
            </w:r>
            <w:r w:rsidR="002320AB" w:rsidRPr="00543093">
              <w:rPr>
                <w:rFonts w:ascii="Times New Roman" w:hAnsi="Times New Roman" w:cs="Times New Roman"/>
                <w:sz w:val="18"/>
              </w:rPr>
              <w:t>icies and contracts were upheld</w:t>
            </w:r>
          </w:p>
        </w:tc>
      </w:tr>
      <w:tr w:rsidR="00D15291" w:rsidTr="005E25FE">
        <w:trPr>
          <w:gridAfter w:val="1"/>
          <w:wAfter w:w="369" w:type="dxa"/>
          <w:trHeight w:val="343"/>
        </w:trPr>
        <w:tc>
          <w:tcPr>
            <w:tcW w:w="6831" w:type="dxa"/>
            <w:gridSpan w:val="3"/>
          </w:tcPr>
          <w:p w:rsidR="00D15291" w:rsidRPr="002643DD" w:rsidRDefault="00D15291" w:rsidP="001D59FD">
            <w:pPr>
              <w:pStyle w:val="Bold"/>
              <w:rPr>
                <w:rFonts w:ascii="Times New Roman" w:hAnsi="Times New Roman" w:cs="Times New Roman"/>
              </w:rPr>
            </w:pPr>
            <w:r w:rsidRPr="0035233A">
              <w:rPr>
                <w:rFonts w:ascii="Times New Roman" w:hAnsi="Times New Roman" w:cs="Times New Roman"/>
                <w:sz w:val="18"/>
              </w:rPr>
              <w:t>Corps Member, City Year Columbus</w:t>
            </w:r>
          </w:p>
        </w:tc>
        <w:tc>
          <w:tcPr>
            <w:tcW w:w="3147" w:type="dxa"/>
          </w:tcPr>
          <w:p w:rsidR="00D15291" w:rsidRPr="002643DD" w:rsidRDefault="00005FE1" w:rsidP="001D59FD">
            <w:pPr>
              <w:pStyle w:val="Dates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70558866"/>
                <w:placeholder>
                  <w:docPart w:val="67D1638E57BE427EA11CE2093B360950"/>
                </w:placeholder>
                <w:date w:fullDate="2007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5291" w:rsidRPr="002643DD">
                  <w:rPr>
                    <w:rFonts w:ascii="Times New Roman" w:hAnsi="Times New Roman" w:cs="Times New Roman"/>
                  </w:rPr>
                  <w:t>8/1/2007</w:t>
                </w:r>
              </w:sdtContent>
            </w:sdt>
            <w:r w:rsidR="00D15291" w:rsidRPr="002643DD">
              <w:rPr>
                <w:rFonts w:ascii="Times New Roman" w:hAnsi="Times New Roman" w:cs="Times New Roman"/>
              </w:rPr>
              <w:t xml:space="preserve"> — </w:t>
            </w:r>
            <w:sdt>
              <w:sdtPr>
                <w:rPr>
                  <w:rFonts w:ascii="Times New Roman" w:hAnsi="Times New Roman" w:cs="Times New Roman"/>
                </w:rPr>
                <w:id w:val="270558869"/>
                <w:placeholder>
                  <w:docPart w:val="07EA8B784AE04393B131E40BB406E954"/>
                </w:placeholder>
                <w:date w:fullDate="2008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5291" w:rsidRPr="002643DD">
                  <w:rPr>
                    <w:rFonts w:ascii="Times New Roman" w:hAnsi="Times New Roman" w:cs="Times New Roman"/>
                  </w:rPr>
                  <w:t>6/1/2008</w:t>
                </w:r>
              </w:sdtContent>
            </w:sdt>
          </w:p>
        </w:tc>
      </w:tr>
      <w:tr w:rsidR="00D15291" w:rsidTr="005E25FE">
        <w:trPr>
          <w:gridAfter w:val="1"/>
          <w:wAfter w:w="369" w:type="dxa"/>
          <w:trHeight w:val="1487"/>
        </w:trPr>
        <w:tc>
          <w:tcPr>
            <w:tcW w:w="9978" w:type="dxa"/>
            <w:gridSpan w:val="4"/>
            <w:tcMar>
              <w:bottom w:w="115" w:type="dxa"/>
            </w:tcMar>
          </w:tcPr>
          <w:p w:rsidR="0061258B" w:rsidRPr="0035233A" w:rsidRDefault="0061258B" w:rsidP="001D59FD">
            <w:pPr>
              <w:pStyle w:val="ListParagraph"/>
              <w:rPr>
                <w:rFonts w:ascii="Times New Roman" w:hAnsi="Times New Roman" w:cs="Times New Roman"/>
                <w:sz w:val="18"/>
              </w:rPr>
            </w:pPr>
            <w:r w:rsidRPr="0035233A">
              <w:rPr>
                <w:rFonts w:ascii="Times New Roman" w:hAnsi="Times New Roman" w:cs="Times New Roman"/>
                <w:sz w:val="18"/>
              </w:rPr>
              <w:t>Led a grassroots initiative to organize a community outreach eve</w:t>
            </w:r>
            <w:r w:rsidR="00303BE4" w:rsidRPr="0035233A">
              <w:rPr>
                <w:rFonts w:ascii="Times New Roman" w:hAnsi="Times New Roman" w:cs="Times New Roman"/>
                <w:sz w:val="18"/>
              </w:rPr>
              <w:t>nt for over 500 people in inner-</w:t>
            </w:r>
            <w:r w:rsidRPr="0035233A">
              <w:rPr>
                <w:rFonts w:ascii="Times New Roman" w:hAnsi="Times New Roman" w:cs="Times New Roman"/>
                <w:sz w:val="18"/>
              </w:rPr>
              <w:t>city Columbus</w:t>
            </w:r>
          </w:p>
          <w:p w:rsidR="00D15291" w:rsidRPr="0035233A" w:rsidRDefault="00D15291" w:rsidP="001D59FD">
            <w:pPr>
              <w:pStyle w:val="ListParagraph"/>
              <w:rPr>
                <w:rFonts w:ascii="Times New Roman" w:hAnsi="Times New Roman" w:cs="Times New Roman"/>
                <w:sz w:val="18"/>
              </w:rPr>
            </w:pPr>
            <w:r w:rsidRPr="0035233A">
              <w:rPr>
                <w:rFonts w:ascii="Times New Roman" w:hAnsi="Times New Roman" w:cs="Times New Roman"/>
                <w:sz w:val="18"/>
              </w:rPr>
              <w:t>Mentored and tutored elementary, m</w:t>
            </w:r>
            <w:r w:rsidR="002320AB" w:rsidRPr="0035233A">
              <w:rPr>
                <w:rFonts w:ascii="Times New Roman" w:hAnsi="Times New Roman" w:cs="Times New Roman"/>
                <w:sz w:val="18"/>
              </w:rPr>
              <w:t>iddle, and high school students</w:t>
            </w:r>
          </w:p>
          <w:p w:rsidR="00865581" w:rsidRPr="00551AB4" w:rsidRDefault="00D15291" w:rsidP="001D59FD">
            <w:pPr>
              <w:pStyle w:val="ListParagraph"/>
              <w:rPr>
                <w:rFonts w:ascii="Times New Roman" w:hAnsi="Times New Roman" w:cs="Times New Roman"/>
              </w:rPr>
            </w:pPr>
            <w:r w:rsidRPr="0035233A">
              <w:rPr>
                <w:rFonts w:ascii="Times New Roman" w:hAnsi="Times New Roman" w:cs="Times New Roman"/>
                <w:sz w:val="18"/>
              </w:rPr>
              <w:t xml:space="preserve">Raised </w:t>
            </w:r>
            <w:r w:rsidR="00604A55">
              <w:rPr>
                <w:rFonts w:ascii="Times New Roman" w:hAnsi="Times New Roman" w:cs="Times New Roman"/>
                <w:sz w:val="18"/>
              </w:rPr>
              <w:t xml:space="preserve">students’ </w:t>
            </w:r>
            <w:r w:rsidRPr="0035233A">
              <w:rPr>
                <w:rFonts w:ascii="Times New Roman" w:hAnsi="Times New Roman" w:cs="Times New Roman"/>
                <w:sz w:val="18"/>
              </w:rPr>
              <w:t>average literacy and math sco</w:t>
            </w:r>
            <w:r w:rsidR="002320AB" w:rsidRPr="0035233A">
              <w:rPr>
                <w:rFonts w:ascii="Times New Roman" w:hAnsi="Times New Roman" w:cs="Times New Roman"/>
                <w:sz w:val="18"/>
              </w:rPr>
              <w:t>re two full school grade levels</w:t>
            </w:r>
          </w:p>
        </w:tc>
      </w:tr>
      <w:tr w:rsidR="00D15291" w:rsidRPr="002643DD" w:rsidTr="005E25FE">
        <w:trPr>
          <w:gridAfter w:val="2"/>
          <w:wAfter w:w="3516" w:type="dxa"/>
          <w:trHeight w:val="496"/>
        </w:trPr>
        <w:tc>
          <w:tcPr>
            <w:tcW w:w="6831" w:type="dxa"/>
            <w:gridSpan w:val="3"/>
          </w:tcPr>
          <w:p w:rsidR="00D15291" w:rsidRPr="002643DD" w:rsidRDefault="00BB294B" w:rsidP="001D59FD">
            <w:pPr>
              <w:pStyle w:val="Bol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B18743" wp14:editId="159F0429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212623</wp:posOffset>
                      </wp:positionV>
                      <wp:extent cx="6553835" cy="0"/>
                      <wp:effectExtent l="0" t="0" r="1841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16.75pt" to="519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" strokecolor="#5c83b4 [3204]" strokeweight="1pt"/>
                  </w:pict>
                </mc:Fallback>
              </mc:AlternateContent>
            </w:r>
            <w:r w:rsidR="00D15291" w:rsidRPr="002643DD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F21BEB">
              <w:rPr>
                <w:rFonts w:ascii="Times New Roman" w:hAnsi="Times New Roman" w:cs="Times New Roman"/>
                <w:b w:val="0"/>
                <w:sz w:val="24"/>
                <w:szCs w:val="24"/>
              </w:rPr>
              <w:t>DUCATION</w:t>
            </w:r>
          </w:p>
        </w:tc>
      </w:tr>
      <w:tr w:rsidR="00D15291" w:rsidTr="00543093">
        <w:trPr>
          <w:gridAfter w:val="1"/>
          <w:wAfter w:w="369" w:type="dxa"/>
          <w:trHeight w:val="997"/>
        </w:trPr>
        <w:tc>
          <w:tcPr>
            <w:tcW w:w="9978" w:type="dxa"/>
            <w:gridSpan w:val="4"/>
            <w:tcMar>
              <w:bottom w:w="259" w:type="dxa"/>
            </w:tcMar>
          </w:tcPr>
          <w:p w:rsidR="00D15291" w:rsidRPr="002643DD" w:rsidRDefault="00D15291" w:rsidP="001D59FD">
            <w:pPr>
              <w:pStyle w:val="Italics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2643DD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University of Massachusetts</w:t>
            </w:r>
          </w:p>
          <w:p w:rsidR="00D15291" w:rsidRPr="0035233A" w:rsidRDefault="000733B3" w:rsidP="001D59FD">
            <w:pPr>
              <w:pStyle w:val="List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Bachelor’s Degree in General Studies with a Concentration in Marketing and Public Relations</w:t>
            </w:r>
          </w:p>
          <w:p w:rsidR="00D82A71" w:rsidRPr="00551AB4" w:rsidRDefault="00D82A71" w:rsidP="001D59FD">
            <w:pPr>
              <w:rPr>
                <w:rFonts w:ascii="Times New Roman" w:hAnsi="Times New Roman" w:cs="Times New Roman"/>
              </w:rPr>
            </w:pPr>
          </w:p>
        </w:tc>
      </w:tr>
    </w:tbl>
    <w:p w:rsidR="00BF2F69" w:rsidRDefault="00BF2F69" w:rsidP="00D82A71"/>
    <w:sectPr w:rsidR="00BF2F69" w:rsidSect="00543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7E6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906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25CC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F181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632F59"/>
    <w:multiLevelType w:val="hybridMultilevel"/>
    <w:tmpl w:val="757210EC"/>
    <w:lvl w:ilvl="0" w:tplc="7F6E1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5"/>
  </w:num>
  <w:num w:numId="5">
    <w:abstractNumId w:val="18"/>
  </w:num>
  <w:num w:numId="6">
    <w:abstractNumId w:val="14"/>
  </w:num>
  <w:num w:numId="7">
    <w:abstractNumId w:val="19"/>
  </w:num>
  <w:num w:numId="8">
    <w:abstractNumId w:val="11"/>
  </w:num>
  <w:num w:numId="9">
    <w:abstractNumId w:val="15"/>
  </w:num>
  <w:num w:numId="10">
    <w:abstractNumId w:val="7"/>
  </w:num>
  <w:num w:numId="11">
    <w:abstractNumId w:val="20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7D"/>
    <w:rsid w:val="00005FE1"/>
    <w:rsid w:val="000733B3"/>
    <w:rsid w:val="000F2D7F"/>
    <w:rsid w:val="001413E3"/>
    <w:rsid w:val="001865F2"/>
    <w:rsid w:val="001D59FD"/>
    <w:rsid w:val="00230EA9"/>
    <w:rsid w:val="002320AB"/>
    <w:rsid w:val="002643DD"/>
    <w:rsid w:val="00303BE4"/>
    <w:rsid w:val="003312E7"/>
    <w:rsid w:val="0035233A"/>
    <w:rsid w:val="0037701A"/>
    <w:rsid w:val="00394CD4"/>
    <w:rsid w:val="004B5FDC"/>
    <w:rsid w:val="00543093"/>
    <w:rsid w:val="00544182"/>
    <w:rsid w:val="00551AB4"/>
    <w:rsid w:val="005C4718"/>
    <w:rsid w:val="005E25FE"/>
    <w:rsid w:val="00604A55"/>
    <w:rsid w:val="0061258B"/>
    <w:rsid w:val="006B76A8"/>
    <w:rsid w:val="006E36FB"/>
    <w:rsid w:val="00783F69"/>
    <w:rsid w:val="00865581"/>
    <w:rsid w:val="00960A9D"/>
    <w:rsid w:val="009959E1"/>
    <w:rsid w:val="009A697D"/>
    <w:rsid w:val="009C6981"/>
    <w:rsid w:val="00A628A7"/>
    <w:rsid w:val="00BB294B"/>
    <w:rsid w:val="00BF2F69"/>
    <w:rsid w:val="00CD3826"/>
    <w:rsid w:val="00D15291"/>
    <w:rsid w:val="00D53864"/>
    <w:rsid w:val="00D82A71"/>
    <w:rsid w:val="00E05A27"/>
    <w:rsid w:val="00EB2782"/>
    <w:rsid w:val="00F21BEB"/>
    <w:rsid w:val="00F3698C"/>
    <w:rsid w:val="00F7577B"/>
    <w:rsid w:val="00F9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oh-af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86A8C366E943F985E847BECE56B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DDFA9-832C-47F6-839B-71929740E14E}"/>
      </w:docPartPr>
      <w:docPartBody>
        <w:p w:rsidR="006B4316" w:rsidRDefault="00577B68" w:rsidP="00577B68">
          <w:pPr>
            <w:pStyle w:val="4186A8C366E943F985E847BECE56BBE9"/>
          </w:pPr>
          <w:r>
            <w:t>[Start Date]</w:t>
          </w:r>
        </w:p>
      </w:docPartBody>
    </w:docPart>
    <w:docPart>
      <w:docPartPr>
        <w:name w:val="8A28A2BF62A34990AD6FC621C914E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9731C-38F9-4B47-91CB-C87CA9CFBC49}"/>
      </w:docPartPr>
      <w:docPartBody>
        <w:p w:rsidR="006B4316" w:rsidRDefault="00577B68" w:rsidP="00577B68">
          <w:pPr>
            <w:pStyle w:val="8A28A2BF62A34990AD6FC621C914E1D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B272EF01E3B341628CACAC16A016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8FE46-B682-4B70-B974-AF14B2ACCE1B}"/>
      </w:docPartPr>
      <w:docPartBody>
        <w:p w:rsidR="006B4316" w:rsidRDefault="00577B68" w:rsidP="00577B68">
          <w:pPr>
            <w:pStyle w:val="B272EF01E3B341628CACAC16A016483A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20540608DC934FF1BB819AB90CDF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365D0-3EFE-4284-A235-A7D57C40835F}"/>
      </w:docPartPr>
      <w:docPartBody>
        <w:p w:rsidR="006B4316" w:rsidRDefault="00577B68" w:rsidP="00577B68">
          <w:pPr>
            <w:pStyle w:val="20540608DC934FF1BB819AB90CDFCFD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7D1638E57BE427EA11CE2093B360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56D13-789C-4CCA-B293-A48621363C66}"/>
      </w:docPartPr>
      <w:docPartBody>
        <w:p w:rsidR="006B4316" w:rsidRDefault="00577B68" w:rsidP="00577B68">
          <w:pPr>
            <w:pStyle w:val="67D1638E57BE427EA11CE2093B360950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7EA8B784AE04393B131E40BB406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67431-849A-457D-8408-4E39BBA0B889}"/>
      </w:docPartPr>
      <w:docPartBody>
        <w:p w:rsidR="006B4316" w:rsidRDefault="00577B68" w:rsidP="00577B68">
          <w:pPr>
            <w:pStyle w:val="07EA8B784AE04393B131E40BB406E954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7B68"/>
    <w:rsid w:val="00577B68"/>
    <w:rsid w:val="006B4316"/>
    <w:rsid w:val="009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6ED5165CF4457A76695B01BD88F13">
    <w:name w:val="B196ED5165CF4457A76695B01BD88F13"/>
    <w:rsid w:val="009D7E6F"/>
  </w:style>
  <w:style w:type="paragraph" w:customStyle="1" w:styleId="6DF044E58DA046C0B336C96EE44852F6">
    <w:name w:val="6DF044E58DA046C0B336C96EE44852F6"/>
    <w:rsid w:val="009D7E6F"/>
  </w:style>
  <w:style w:type="paragraph" w:customStyle="1" w:styleId="36608F5345D34E5F875C2577DB3F77C5">
    <w:name w:val="36608F5345D34E5F875C2577DB3F77C5"/>
    <w:rsid w:val="009D7E6F"/>
  </w:style>
  <w:style w:type="paragraph" w:customStyle="1" w:styleId="5D94C3BACCD64DAAA846229F88678B86">
    <w:name w:val="5D94C3BACCD64DAAA846229F88678B86"/>
    <w:rsid w:val="009D7E6F"/>
  </w:style>
  <w:style w:type="paragraph" w:customStyle="1" w:styleId="FF603F4FDCA340F4B53EC530FAD3492B">
    <w:name w:val="FF603F4FDCA340F4B53EC530FAD3492B"/>
    <w:rsid w:val="009D7E6F"/>
  </w:style>
  <w:style w:type="paragraph" w:customStyle="1" w:styleId="C6D19B46BB99491C966AF320945C38DC">
    <w:name w:val="C6D19B46BB99491C966AF320945C38DC"/>
    <w:rsid w:val="009D7E6F"/>
  </w:style>
  <w:style w:type="paragraph" w:styleId="ListParagraph">
    <w:name w:val="List Paragraph"/>
    <w:basedOn w:val="Normal"/>
    <w:uiPriority w:val="34"/>
    <w:qFormat/>
    <w:rsid w:val="009D7E6F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9ABF44AAB10644A7B1DD7F82417309F0">
    <w:name w:val="9ABF44AAB10644A7B1DD7F82417309F0"/>
    <w:rsid w:val="009D7E6F"/>
  </w:style>
  <w:style w:type="paragraph" w:customStyle="1" w:styleId="8E4D4CC157E648CFABD41264FFD4CA8E">
    <w:name w:val="8E4D4CC157E648CFABD41264FFD4CA8E"/>
    <w:rsid w:val="009D7E6F"/>
  </w:style>
  <w:style w:type="paragraph" w:customStyle="1" w:styleId="00BA643C915B464F8683294E97B159C9">
    <w:name w:val="00BA643C915B464F8683294E97B159C9"/>
    <w:rsid w:val="009D7E6F"/>
  </w:style>
  <w:style w:type="character" w:styleId="PlaceholderText">
    <w:name w:val="Placeholder Text"/>
    <w:basedOn w:val="DefaultParagraphFont"/>
    <w:uiPriority w:val="99"/>
    <w:semiHidden/>
    <w:rsid w:val="00577B68"/>
    <w:rPr>
      <w:color w:val="808080"/>
    </w:rPr>
  </w:style>
  <w:style w:type="paragraph" w:customStyle="1" w:styleId="526958A4C7914E10A84A97C02B05DA5D">
    <w:name w:val="526958A4C7914E10A84A97C02B05DA5D"/>
    <w:rsid w:val="009D7E6F"/>
  </w:style>
  <w:style w:type="paragraph" w:customStyle="1" w:styleId="DC155C8358E0414A8D7C540B6197DB9F">
    <w:name w:val="DC155C8358E0414A8D7C540B6197DB9F"/>
    <w:rsid w:val="009D7E6F"/>
  </w:style>
  <w:style w:type="paragraph" w:customStyle="1" w:styleId="347C634526F5498B9E81329B5E89E963">
    <w:name w:val="347C634526F5498B9E81329B5E89E963"/>
    <w:rsid w:val="009D7E6F"/>
  </w:style>
  <w:style w:type="paragraph" w:customStyle="1" w:styleId="DC13836375BA49BDB58D7F9E0A955F9E">
    <w:name w:val="DC13836375BA49BDB58D7F9E0A955F9E"/>
    <w:rsid w:val="009D7E6F"/>
  </w:style>
  <w:style w:type="paragraph" w:customStyle="1" w:styleId="CBCC9D6BBB7A46BFADCC8A06066671D7">
    <w:name w:val="CBCC9D6BBB7A46BFADCC8A06066671D7"/>
    <w:rsid w:val="009D7E6F"/>
  </w:style>
  <w:style w:type="paragraph" w:customStyle="1" w:styleId="7A09215AA52A47A2A4686FA173FA9196">
    <w:name w:val="7A09215AA52A47A2A4686FA173FA9196"/>
    <w:rsid w:val="009D7E6F"/>
  </w:style>
  <w:style w:type="paragraph" w:customStyle="1" w:styleId="E6A6ECFEA5B845D0A4EB368716D16DFE">
    <w:name w:val="E6A6ECFEA5B845D0A4EB368716D16DFE"/>
    <w:rsid w:val="009D7E6F"/>
  </w:style>
  <w:style w:type="paragraph" w:customStyle="1" w:styleId="CC342AFDA8C24FD1872381466670D916">
    <w:name w:val="CC342AFDA8C24FD1872381466670D916"/>
    <w:rsid w:val="009D7E6F"/>
  </w:style>
  <w:style w:type="paragraph" w:customStyle="1" w:styleId="EBEAD7867090417DA628CFAF4F11E649">
    <w:name w:val="EBEAD7867090417DA628CFAF4F11E649"/>
    <w:rsid w:val="009D7E6F"/>
  </w:style>
  <w:style w:type="paragraph" w:customStyle="1" w:styleId="ED0073024FD94CF3A9333A28C9F671FE">
    <w:name w:val="ED0073024FD94CF3A9333A28C9F671FE"/>
    <w:rsid w:val="009D7E6F"/>
  </w:style>
  <w:style w:type="paragraph" w:customStyle="1" w:styleId="77BC0C11EEF348DEB3045D72A16039D5">
    <w:name w:val="77BC0C11EEF348DEB3045D72A16039D5"/>
    <w:rsid w:val="009D7E6F"/>
  </w:style>
  <w:style w:type="paragraph" w:customStyle="1" w:styleId="64623485C1214093AEA1B24C4C487A40">
    <w:name w:val="64623485C1214093AEA1B24C4C487A40"/>
    <w:rsid w:val="009D7E6F"/>
  </w:style>
  <w:style w:type="paragraph" w:customStyle="1" w:styleId="CE398E600E1F4D43A30669B3F07145CA">
    <w:name w:val="CE398E600E1F4D43A30669B3F07145CA"/>
    <w:rsid w:val="009D7E6F"/>
  </w:style>
  <w:style w:type="paragraph" w:customStyle="1" w:styleId="F11E61B29E454181A1A725768450F61F">
    <w:name w:val="F11E61B29E454181A1A725768450F61F"/>
    <w:rsid w:val="009D7E6F"/>
  </w:style>
  <w:style w:type="paragraph" w:customStyle="1" w:styleId="B88044E56F5D425E8BDA8BC83FC6DB44">
    <w:name w:val="B88044E56F5D425E8BDA8BC83FC6DB44"/>
    <w:rsid w:val="009D7E6F"/>
  </w:style>
  <w:style w:type="paragraph" w:customStyle="1" w:styleId="7AD264364F8B47419DC3BD1DF23315AB">
    <w:name w:val="7AD264364F8B47419DC3BD1DF23315AB"/>
    <w:rsid w:val="009D7E6F"/>
  </w:style>
  <w:style w:type="paragraph" w:customStyle="1" w:styleId="F8F462693D8F4A0BA64141221B778613">
    <w:name w:val="F8F462693D8F4A0BA64141221B778613"/>
    <w:rsid w:val="009D7E6F"/>
  </w:style>
  <w:style w:type="paragraph" w:customStyle="1" w:styleId="4BBFA98D52A54652A08F1CEA25D6C69F">
    <w:name w:val="4BBFA98D52A54652A08F1CEA25D6C69F"/>
    <w:rsid w:val="009D7E6F"/>
  </w:style>
  <w:style w:type="paragraph" w:customStyle="1" w:styleId="4ADF722ED64C40E09E06E3A8339ED1A3">
    <w:name w:val="4ADF722ED64C40E09E06E3A8339ED1A3"/>
    <w:rsid w:val="009D7E6F"/>
  </w:style>
  <w:style w:type="paragraph" w:customStyle="1" w:styleId="376323F4B7CE49BDB21529355724DE86">
    <w:name w:val="376323F4B7CE49BDB21529355724DE86"/>
    <w:rsid w:val="009D7E6F"/>
  </w:style>
  <w:style w:type="paragraph" w:customStyle="1" w:styleId="6C017C07FCD34974B03E38C99F170108">
    <w:name w:val="6C017C07FCD34974B03E38C99F170108"/>
    <w:rsid w:val="009D7E6F"/>
  </w:style>
  <w:style w:type="paragraph" w:customStyle="1" w:styleId="CAD5E2060FBF4911B927C0F57672588C">
    <w:name w:val="CAD5E2060FBF4911B927C0F57672588C"/>
    <w:rsid w:val="009D7E6F"/>
  </w:style>
  <w:style w:type="paragraph" w:customStyle="1" w:styleId="70928CF38E064F15BC9BA87378E60CD6">
    <w:name w:val="70928CF38E064F15BC9BA87378E60CD6"/>
    <w:rsid w:val="009D7E6F"/>
  </w:style>
  <w:style w:type="paragraph" w:customStyle="1" w:styleId="8C04CA0B13E84401AC6BD90AF4D2352B">
    <w:name w:val="8C04CA0B13E84401AC6BD90AF4D2352B"/>
    <w:rsid w:val="009D7E6F"/>
  </w:style>
  <w:style w:type="paragraph" w:customStyle="1" w:styleId="9260BBE62C37497BA640E386DC84326F">
    <w:name w:val="9260BBE62C37497BA640E386DC84326F"/>
    <w:rsid w:val="00577B68"/>
  </w:style>
  <w:style w:type="paragraph" w:customStyle="1" w:styleId="322D3B963DFB433098ED7F04986C08BF">
    <w:name w:val="322D3B963DFB433098ED7F04986C08BF"/>
    <w:rsid w:val="00577B68"/>
  </w:style>
  <w:style w:type="paragraph" w:customStyle="1" w:styleId="D3F2B1A56A3E41699FB6FF1B76D246DC">
    <w:name w:val="D3F2B1A56A3E41699FB6FF1B76D246DC"/>
    <w:rsid w:val="00577B68"/>
  </w:style>
  <w:style w:type="paragraph" w:customStyle="1" w:styleId="F70EBAE1A1334196B102E47F0493FFFB">
    <w:name w:val="F70EBAE1A1334196B102E47F0493FFFB"/>
    <w:rsid w:val="00577B68"/>
  </w:style>
  <w:style w:type="paragraph" w:customStyle="1" w:styleId="B413F273C24943A8AFA1DDD4F778B961">
    <w:name w:val="B413F273C24943A8AFA1DDD4F778B961"/>
    <w:rsid w:val="00577B68"/>
  </w:style>
  <w:style w:type="paragraph" w:customStyle="1" w:styleId="B1420ABB396E4405B6684C5BD19A770B">
    <w:name w:val="B1420ABB396E4405B6684C5BD19A770B"/>
    <w:rsid w:val="00577B68"/>
  </w:style>
  <w:style w:type="paragraph" w:customStyle="1" w:styleId="DC65F9A83BF74C01B77ADAD55CD036B6">
    <w:name w:val="DC65F9A83BF74C01B77ADAD55CD036B6"/>
    <w:rsid w:val="00577B68"/>
  </w:style>
  <w:style w:type="paragraph" w:customStyle="1" w:styleId="FDC0CD1BEE3F4B309401D8BDFDA1E5BB">
    <w:name w:val="FDC0CD1BEE3F4B309401D8BDFDA1E5BB"/>
    <w:rsid w:val="00577B68"/>
  </w:style>
  <w:style w:type="paragraph" w:customStyle="1" w:styleId="BD46A513B432467687F2771F8E5E14C6">
    <w:name w:val="BD46A513B432467687F2771F8E5E14C6"/>
    <w:rsid w:val="00577B68"/>
  </w:style>
  <w:style w:type="paragraph" w:customStyle="1" w:styleId="5F7723F6617C4C17AB59644784773F45">
    <w:name w:val="5F7723F6617C4C17AB59644784773F45"/>
    <w:rsid w:val="00577B68"/>
  </w:style>
  <w:style w:type="paragraph" w:customStyle="1" w:styleId="193EF4C392564DB29C1B4209B71C5746">
    <w:name w:val="193EF4C392564DB29C1B4209B71C5746"/>
    <w:rsid w:val="00577B68"/>
  </w:style>
  <w:style w:type="paragraph" w:customStyle="1" w:styleId="B6E48D3589E1430090E4F8EDE0E51E90">
    <w:name w:val="B6E48D3589E1430090E4F8EDE0E51E90"/>
    <w:rsid w:val="00577B68"/>
  </w:style>
  <w:style w:type="paragraph" w:customStyle="1" w:styleId="9FC897F5611148EB99D742200BF54410">
    <w:name w:val="9FC897F5611148EB99D742200BF54410"/>
    <w:rsid w:val="00577B68"/>
  </w:style>
  <w:style w:type="paragraph" w:customStyle="1" w:styleId="17748BD897734489A9705B29CCF949DA">
    <w:name w:val="17748BD897734489A9705B29CCF949DA"/>
    <w:rsid w:val="00577B68"/>
  </w:style>
  <w:style w:type="paragraph" w:customStyle="1" w:styleId="0538C15E67EB4EE0986CA82EE1ABF709">
    <w:name w:val="0538C15E67EB4EE0986CA82EE1ABF709"/>
    <w:rsid w:val="00577B68"/>
  </w:style>
  <w:style w:type="paragraph" w:customStyle="1" w:styleId="E9296FDC9DB247B0975C9B23DD8B2D9B">
    <w:name w:val="E9296FDC9DB247B0975C9B23DD8B2D9B"/>
    <w:rsid w:val="00577B68"/>
  </w:style>
  <w:style w:type="paragraph" w:customStyle="1" w:styleId="6670B0B3DC9A4A6AB83F51DEA65E39D7">
    <w:name w:val="6670B0B3DC9A4A6AB83F51DEA65E39D7"/>
    <w:rsid w:val="00577B68"/>
  </w:style>
  <w:style w:type="paragraph" w:customStyle="1" w:styleId="7F8D464098BC40EBA5D841DDFD630A70">
    <w:name w:val="7F8D464098BC40EBA5D841DDFD630A70"/>
    <w:rsid w:val="00577B68"/>
  </w:style>
  <w:style w:type="paragraph" w:customStyle="1" w:styleId="EB8E68EE60784AFFB13716CD9B028031">
    <w:name w:val="EB8E68EE60784AFFB13716CD9B028031"/>
    <w:rsid w:val="00577B68"/>
  </w:style>
  <w:style w:type="paragraph" w:customStyle="1" w:styleId="3456E1B2E0D3411584F7CFBDF02CD3E9">
    <w:name w:val="3456E1B2E0D3411584F7CFBDF02CD3E9"/>
    <w:rsid w:val="00577B68"/>
  </w:style>
  <w:style w:type="paragraph" w:customStyle="1" w:styleId="2887F390C4FB43E5A4D58108A86620CB">
    <w:name w:val="2887F390C4FB43E5A4D58108A86620CB"/>
    <w:rsid w:val="00577B68"/>
  </w:style>
  <w:style w:type="paragraph" w:customStyle="1" w:styleId="085D1D90DF8A44858AE418B179F0C57C">
    <w:name w:val="085D1D90DF8A44858AE418B179F0C57C"/>
    <w:rsid w:val="00577B68"/>
  </w:style>
  <w:style w:type="paragraph" w:customStyle="1" w:styleId="76E7282E02FE4B6289694A5A27A732B3">
    <w:name w:val="76E7282E02FE4B6289694A5A27A732B3"/>
    <w:rsid w:val="00577B68"/>
  </w:style>
  <w:style w:type="paragraph" w:customStyle="1" w:styleId="DA97E9BD0234402C845EF607A16C92FE">
    <w:name w:val="DA97E9BD0234402C845EF607A16C92FE"/>
    <w:rsid w:val="00577B68"/>
  </w:style>
  <w:style w:type="paragraph" w:customStyle="1" w:styleId="4A5945DAC4C14F3F92151383C10CF52C">
    <w:name w:val="4A5945DAC4C14F3F92151383C10CF52C"/>
    <w:rsid w:val="00577B68"/>
  </w:style>
  <w:style w:type="paragraph" w:customStyle="1" w:styleId="4186A8C366E943F985E847BECE56BBE9">
    <w:name w:val="4186A8C366E943F985E847BECE56BBE9"/>
    <w:rsid w:val="00577B68"/>
  </w:style>
  <w:style w:type="paragraph" w:customStyle="1" w:styleId="8A28A2BF62A34990AD6FC621C914E1D1">
    <w:name w:val="8A28A2BF62A34990AD6FC621C914E1D1"/>
    <w:rsid w:val="00577B68"/>
  </w:style>
  <w:style w:type="paragraph" w:customStyle="1" w:styleId="641B3B73BE70488AB35895EC5AA025E7">
    <w:name w:val="641B3B73BE70488AB35895EC5AA025E7"/>
    <w:rsid w:val="00577B68"/>
  </w:style>
  <w:style w:type="paragraph" w:customStyle="1" w:styleId="B272EF01E3B341628CACAC16A016483A">
    <w:name w:val="B272EF01E3B341628CACAC16A016483A"/>
    <w:rsid w:val="00577B68"/>
  </w:style>
  <w:style w:type="paragraph" w:customStyle="1" w:styleId="20540608DC934FF1BB819AB90CDFCFD4">
    <w:name w:val="20540608DC934FF1BB819AB90CDFCFD4"/>
    <w:rsid w:val="00577B68"/>
  </w:style>
  <w:style w:type="paragraph" w:customStyle="1" w:styleId="67D1638E57BE427EA11CE2093B360950">
    <w:name w:val="67D1638E57BE427EA11CE2093B360950"/>
    <w:rsid w:val="00577B68"/>
  </w:style>
  <w:style w:type="paragraph" w:customStyle="1" w:styleId="07EA8B784AE04393B131E40BB406E954">
    <w:name w:val="07EA8B784AE04393B131E40BB406E954"/>
    <w:rsid w:val="00577B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174</TotalTime>
  <Pages>1</Pages>
  <Words>293</Words>
  <Characters>1734</Characters>
  <Application>Microsoft Office Word</Application>
  <DocSecurity>0</DocSecurity>
  <Lines>54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UMASS AMHERST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Marketing and Public Relations</dc:creator>
  <cp:lastModifiedBy>Administrator</cp:lastModifiedBy>
  <cp:revision>9</cp:revision>
  <cp:lastPrinted>2015-07-29T15:43:00Z</cp:lastPrinted>
  <dcterms:created xsi:type="dcterms:W3CDTF">2014-06-26T19:49:00Z</dcterms:created>
  <dcterms:modified xsi:type="dcterms:W3CDTF">2015-08-07T19:36:00Z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