
<file path=[Content_Types].xml><?xml version="1.0" encoding="utf-8"?>
<Types xmlns="http://schemas.openxmlformats.org/package/2006/content-types"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1073" w:tblpY="922"/>
        <w:tblW w:w="10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721"/>
        <w:gridCol w:w="7953"/>
        <w:gridCol w:w="180"/>
        <w:gridCol w:w="902"/>
        <w:gridCol w:w="644"/>
      </w:tblGrid>
      <w:tr w:rsidR="00D15291" w:rsidTr="00A86139">
        <w:trPr>
          <w:trHeight w:val="91"/>
        </w:trPr>
        <w:tc>
          <w:tcPr>
            <w:tcW w:w="10400" w:type="dxa"/>
            <w:gridSpan w:val="5"/>
            <w:vAlign w:val="bottom"/>
          </w:tcPr>
          <w:p w:rsidR="00D15291" w:rsidRPr="00A86139" w:rsidRDefault="00D15291" w:rsidP="00A86139">
            <w:pPr>
              <w:pStyle w:val="YourName"/>
              <w:jc w:val="center"/>
              <w:rPr>
                <w:rFonts w:ascii="Times New Roman" w:hAnsi="Times New Roman" w:cs="Times New Roman"/>
                <w:color w:val="5C83B4" w:themeColor="accent1"/>
              </w:rPr>
            </w:pPr>
            <w:r w:rsidRPr="00A86139">
              <w:rPr>
                <w:rFonts w:ascii="Times New Roman" w:hAnsi="Times New Roman" w:cs="Times New Roman"/>
                <w:color w:val="5C83B4" w:themeColor="accent1"/>
              </w:rPr>
              <w:t>Katherine O’Hara</w:t>
            </w:r>
          </w:p>
          <w:p w:rsidR="00D15291" w:rsidRPr="002643DD" w:rsidRDefault="001171F3" w:rsidP="00A86139">
            <w:pPr>
              <w:pStyle w:val="YourName"/>
              <w:jc w:val="center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Author"/>
                <w:id w:val="91148862"/>
                <w:placeholder>
                  <w:docPart w:val="4A5945DAC4C14F3F92151383C10CF52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r w:rsidR="00D15291" w:rsidRPr="002643DD">
                  <w:rPr>
                    <w:rFonts w:ascii="Times New Roman" w:hAnsi="Times New Roman" w:cs="Times New Roman"/>
                    <w:sz w:val="24"/>
                    <w:szCs w:val="24"/>
                  </w:rPr>
                  <w:t>Marketing and Public Relations</w:t>
                </w:r>
              </w:sdtContent>
            </w:sdt>
          </w:p>
        </w:tc>
      </w:tr>
      <w:tr w:rsidR="00916C7E" w:rsidTr="00A86139">
        <w:trPr>
          <w:gridBefore w:val="1"/>
          <w:gridAfter w:val="1"/>
          <w:wBefore w:w="721" w:type="dxa"/>
          <w:wAfter w:w="644" w:type="dxa"/>
          <w:trHeight w:val="157"/>
        </w:trPr>
        <w:tc>
          <w:tcPr>
            <w:tcW w:w="9035" w:type="dxa"/>
            <w:gridSpan w:val="3"/>
          </w:tcPr>
          <w:p w:rsidR="00916C7E" w:rsidRPr="002643DD" w:rsidRDefault="00916C7E" w:rsidP="00A86139">
            <w:pPr>
              <w:pStyle w:val="PersonalInformation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Butterhill</w:t>
            </w:r>
            <w:proofErr w:type="spellEnd"/>
            <w:r>
              <w:rPr>
                <w:rFonts w:ascii="Times New Roman" w:hAnsi="Times New Roman" w:cs="Times New Roman"/>
              </w:rPr>
              <w:t xml:space="preserve"> Rd</w:t>
            </w:r>
            <w:r w:rsidRPr="002643DD">
              <w:rPr>
                <w:rFonts w:ascii="Times New Roman" w:hAnsi="Times New Roman" w:cs="Times New Roman"/>
              </w:rPr>
              <w:t xml:space="preserve">  |  </w:t>
            </w:r>
            <w:r>
              <w:rPr>
                <w:rFonts w:ascii="Times New Roman" w:hAnsi="Times New Roman" w:cs="Times New Roman"/>
              </w:rPr>
              <w:t>Pelham</w:t>
            </w:r>
            <w:r w:rsidRPr="002643DD">
              <w:rPr>
                <w:rFonts w:ascii="Times New Roman" w:hAnsi="Times New Roman" w:cs="Times New Roman"/>
              </w:rPr>
              <w:t xml:space="preserve">, MA </w:t>
            </w:r>
            <w:r>
              <w:rPr>
                <w:rFonts w:ascii="Times New Roman" w:hAnsi="Times New Roman" w:cs="Times New Roman"/>
              </w:rPr>
              <w:t>01002</w:t>
            </w:r>
            <w:r w:rsidRPr="002643DD">
              <w:rPr>
                <w:rFonts w:ascii="Times New Roman" w:hAnsi="Times New Roman" w:cs="Times New Roman"/>
              </w:rPr>
              <w:t xml:space="preserve">  |  (413) 461-5902  |  </w:t>
            </w:r>
            <w:r>
              <w:rPr>
                <w:rFonts w:ascii="Times New Roman" w:hAnsi="Times New Roman" w:cs="Times New Roman"/>
              </w:rPr>
              <w:t>kthrnohara@gmail.com</w:t>
            </w:r>
          </w:p>
        </w:tc>
      </w:tr>
      <w:tr w:rsidR="00D15291" w:rsidTr="00A86139">
        <w:trPr>
          <w:trHeight w:val="635"/>
        </w:trPr>
        <w:tc>
          <w:tcPr>
            <w:tcW w:w="10400" w:type="dxa"/>
            <w:gridSpan w:val="5"/>
          </w:tcPr>
          <w:p w:rsidR="00D15291" w:rsidRPr="002643DD" w:rsidRDefault="00A86139" w:rsidP="00A86139">
            <w:pPr>
              <w:pStyle w:val="SectionHead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-2.9pt;margin-top:239.85pt;width:513.8pt;height:0;z-index:251660288;mso-position-horizontal-relative:text;mso-position-vertical-relative:text" o:connectortype="straight" strokecolor="#5c83b4 [3204]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27" type="#_x0000_t32" style="position:absolute;margin-left:-2.9pt;margin-top:113.75pt;width:513.8pt;height:0;z-index:251659264;mso-position-horizontal-relative:text;mso-position-vertical-relative:text" o:connectortype="straight" strokecolor="#5c83b4 [3204]"/>
              </w:pict>
            </w:r>
          </w:p>
          <w:p w:rsidR="00D15291" w:rsidRPr="00916C7E" w:rsidRDefault="00A86139" w:rsidP="00A86139">
            <w:pPr>
              <w:pStyle w:val="SectionHead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26" type="#_x0000_t32" style="position:absolute;margin-left:-2.9pt;margin-top:15pt;width:513.8pt;height:0;z-index:251658240" o:connectortype="straight" strokecolor="#5c83b4 [3204]"/>
              </w:pict>
            </w:r>
            <w:r w:rsidR="00D15291" w:rsidRPr="00916C7E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</w:tr>
      <w:tr w:rsidR="00D15291" w:rsidTr="00A86139">
        <w:trPr>
          <w:trHeight w:val="759"/>
        </w:trPr>
        <w:tc>
          <w:tcPr>
            <w:tcW w:w="10400" w:type="dxa"/>
            <w:gridSpan w:val="5"/>
            <w:tcMar>
              <w:bottom w:w="259" w:type="dxa"/>
            </w:tcMar>
          </w:tcPr>
          <w:p w:rsidR="00D15291" w:rsidRPr="00916C7E" w:rsidRDefault="00916C7E" w:rsidP="00A86139">
            <w:pPr>
              <w:pStyle w:val="ListParagraph"/>
              <w:numPr>
                <w:ilvl w:val="0"/>
                <w:numId w:val="0"/>
              </w:numPr>
              <w:ind w:left="720" w:right="720"/>
              <w:rPr>
                <w:rFonts w:ascii="Times New Roman" w:hAnsi="Times New Roman" w:cs="Times New Roman"/>
              </w:rPr>
            </w:pPr>
            <w:r w:rsidRPr="00A86139">
              <w:rPr>
                <w:rFonts w:ascii="Times New Roman" w:hAnsi="Times New Roman" w:cs="Times New Roman"/>
                <w:sz w:val="18"/>
              </w:rPr>
              <w:t xml:space="preserve">Outgoing and charismatic </w:t>
            </w:r>
            <w:r w:rsidR="00965F27" w:rsidRPr="00A86139">
              <w:rPr>
                <w:rFonts w:ascii="Times New Roman" w:hAnsi="Times New Roman" w:cs="Times New Roman"/>
                <w:sz w:val="18"/>
              </w:rPr>
              <w:t>transit professional</w:t>
            </w:r>
            <w:r w:rsidRPr="00A86139">
              <w:rPr>
                <w:rFonts w:ascii="Times New Roman" w:hAnsi="Times New Roman" w:cs="Times New Roman"/>
                <w:sz w:val="18"/>
              </w:rPr>
              <w:t xml:space="preserve"> with extensive background in </w:t>
            </w:r>
            <w:r w:rsidR="00965F27" w:rsidRPr="00A86139">
              <w:rPr>
                <w:rFonts w:ascii="Times New Roman" w:hAnsi="Times New Roman" w:cs="Times New Roman"/>
                <w:sz w:val="18"/>
              </w:rPr>
              <w:t>operations, marketing, and public relations</w:t>
            </w:r>
            <w:r w:rsidRPr="00A86139">
              <w:rPr>
                <w:rFonts w:ascii="Times New Roman" w:hAnsi="Times New Roman" w:cs="Times New Roman"/>
                <w:sz w:val="18"/>
              </w:rPr>
              <w:t>. Competent team builder and natural leader who thrives in fast-paced environment.</w:t>
            </w:r>
            <w:r w:rsidR="00965F27" w:rsidRPr="00A86139">
              <w:rPr>
                <w:rFonts w:ascii="Times New Roman" w:hAnsi="Times New Roman" w:cs="Times New Roman"/>
                <w:sz w:val="18"/>
              </w:rPr>
              <w:t xml:space="preserve"> Experiences include fixed route driving, dispatching, training, and also paratransit operations.</w:t>
            </w:r>
          </w:p>
        </w:tc>
      </w:tr>
      <w:tr w:rsidR="00916C7E" w:rsidTr="00A86139">
        <w:trPr>
          <w:trHeight w:val="142"/>
        </w:trPr>
        <w:tc>
          <w:tcPr>
            <w:tcW w:w="10400" w:type="dxa"/>
            <w:gridSpan w:val="5"/>
            <w:tcMar>
              <w:bottom w:w="259" w:type="dxa"/>
            </w:tcMar>
            <w:vAlign w:val="center"/>
          </w:tcPr>
          <w:p w:rsidR="00916C7E" w:rsidRPr="00916C7E" w:rsidRDefault="00965F27" w:rsidP="00A86139">
            <w:pPr>
              <w:pStyle w:val="ListParagraph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965F27">
              <w:rPr>
                <w:rFonts w:ascii="Times New Roman" w:hAnsi="Times New Roman" w:cs="Times New Roman"/>
                <w:color w:val="595959" w:themeColor="text1" w:themeTint="A6"/>
              </w:rPr>
              <w:br/>
            </w:r>
            <w:r w:rsidR="00916C7E" w:rsidRPr="00916C7E">
              <w:rPr>
                <w:rFonts w:ascii="Times New Roman" w:hAnsi="Times New Roman" w:cs="Times New Roman"/>
                <w:color w:val="595959" w:themeColor="text1" w:themeTint="A6"/>
                <w:sz w:val="24"/>
              </w:rPr>
              <w:t>SKILLS</w:t>
            </w:r>
          </w:p>
        </w:tc>
      </w:tr>
      <w:tr w:rsidR="00916C7E" w:rsidTr="006750DF">
        <w:trPr>
          <w:trHeight w:val="1344"/>
        </w:trPr>
        <w:tc>
          <w:tcPr>
            <w:tcW w:w="10400" w:type="dxa"/>
            <w:gridSpan w:val="5"/>
            <w:tcMar>
              <w:bottom w:w="259" w:type="dxa"/>
            </w:tcMar>
          </w:tcPr>
          <w:tbl>
            <w:tblPr>
              <w:tblStyle w:val="TableGrid"/>
              <w:tblW w:w="0" w:type="auto"/>
              <w:tblInd w:w="10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234"/>
              <w:gridCol w:w="4854"/>
            </w:tblGrid>
            <w:tr w:rsidR="00916C7E" w:rsidRPr="00916C7E" w:rsidTr="00A86139">
              <w:trPr>
                <w:trHeight w:val="307"/>
              </w:trPr>
              <w:tc>
                <w:tcPr>
                  <w:tcW w:w="4234" w:type="dxa"/>
                  <w:vAlign w:val="center"/>
                </w:tcPr>
                <w:p w:rsidR="00916C7E" w:rsidRPr="00916C7E" w:rsidRDefault="00A86139" w:rsidP="00A86139">
                  <w:pPr>
                    <w:pStyle w:val="ListParagraph"/>
                    <w:framePr w:hSpace="180" w:wrap="around" w:vAnchor="page" w:hAnchor="page" w:x="1073" w:y="922"/>
                    <w:rPr>
                      <w:rFonts w:ascii="Times New Roman" w:hAnsi="Times New Roman" w:cs="Times New Roman"/>
                      <w:color w:val="595959" w:themeColor="text1" w:themeTint="A6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color w:val="595959" w:themeColor="text1" w:themeTint="A6"/>
                      <w:sz w:val="18"/>
                    </w:rPr>
                    <w:t>CDL Class B with Passenger Endorsement</w:t>
                  </w:r>
                </w:p>
              </w:tc>
              <w:tc>
                <w:tcPr>
                  <w:tcW w:w="4854" w:type="dxa"/>
                  <w:vAlign w:val="center"/>
                </w:tcPr>
                <w:p w:rsidR="00916C7E" w:rsidRPr="00916C7E" w:rsidRDefault="00916C7E" w:rsidP="00A86139">
                  <w:pPr>
                    <w:pStyle w:val="ListParagraph"/>
                    <w:framePr w:hSpace="180" w:wrap="around" w:vAnchor="page" w:hAnchor="page" w:x="1073" w:y="922"/>
                    <w:rPr>
                      <w:rFonts w:ascii="Times New Roman" w:hAnsi="Times New Roman" w:cs="Times New Roman"/>
                      <w:color w:val="595959" w:themeColor="text1" w:themeTint="A6"/>
                      <w:sz w:val="18"/>
                    </w:rPr>
                  </w:pPr>
                  <w:r w:rsidRPr="00916C7E">
                    <w:rPr>
                      <w:rFonts w:ascii="Times New Roman" w:hAnsi="Times New Roman" w:cs="Times New Roman"/>
                      <w:color w:val="595959" w:themeColor="text1" w:themeTint="A6"/>
                      <w:sz w:val="18"/>
                    </w:rPr>
                    <w:t xml:space="preserve">Adobe </w:t>
                  </w:r>
                  <w:r w:rsidR="00A86139">
                    <w:rPr>
                      <w:rFonts w:ascii="Times New Roman" w:hAnsi="Times New Roman" w:cs="Times New Roman"/>
                      <w:color w:val="595959" w:themeColor="text1" w:themeTint="A6"/>
                      <w:sz w:val="18"/>
                    </w:rPr>
                    <w:t>Creative Suite</w:t>
                  </w:r>
                </w:p>
              </w:tc>
            </w:tr>
            <w:tr w:rsidR="00916C7E" w:rsidRPr="00916C7E" w:rsidTr="00A86139">
              <w:trPr>
                <w:trHeight w:val="307"/>
              </w:trPr>
              <w:tc>
                <w:tcPr>
                  <w:tcW w:w="4234" w:type="dxa"/>
                  <w:vAlign w:val="center"/>
                </w:tcPr>
                <w:p w:rsidR="00916C7E" w:rsidRPr="00916C7E" w:rsidRDefault="00A86139" w:rsidP="00A86139">
                  <w:pPr>
                    <w:pStyle w:val="ListParagraph"/>
                    <w:framePr w:hSpace="180" w:wrap="around" w:vAnchor="page" w:hAnchor="page" w:x="1073" w:y="922"/>
                    <w:rPr>
                      <w:rFonts w:ascii="Times New Roman" w:hAnsi="Times New Roman" w:cs="Times New Roman"/>
                      <w:color w:val="595959" w:themeColor="text1" w:themeTint="A6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color w:val="595959" w:themeColor="text1" w:themeTint="A6"/>
                      <w:sz w:val="18"/>
                    </w:rPr>
                    <w:t>Community Outreach and Public Relations</w:t>
                  </w:r>
                </w:p>
              </w:tc>
              <w:tc>
                <w:tcPr>
                  <w:tcW w:w="4854" w:type="dxa"/>
                  <w:vAlign w:val="center"/>
                </w:tcPr>
                <w:p w:rsidR="00916C7E" w:rsidRPr="00916C7E" w:rsidRDefault="00916C7E" w:rsidP="00A86139">
                  <w:pPr>
                    <w:pStyle w:val="ListParagraph"/>
                    <w:framePr w:hSpace="180" w:wrap="around" w:vAnchor="page" w:hAnchor="page" w:x="1073" w:y="922"/>
                    <w:rPr>
                      <w:rFonts w:ascii="Times New Roman" w:hAnsi="Times New Roman" w:cs="Times New Roman"/>
                      <w:color w:val="595959" w:themeColor="text1" w:themeTint="A6"/>
                      <w:sz w:val="18"/>
                    </w:rPr>
                  </w:pPr>
                  <w:r w:rsidRPr="00916C7E">
                    <w:rPr>
                      <w:rFonts w:ascii="Times New Roman" w:hAnsi="Times New Roman" w:cs="Times New Roman"/>
                      <w:color w:val="595959" w:themeColor="text1" w:themeTint="A6"/>
                      <w:sz w:val="18"/>
                    </w:rPr>
                    <w:t xml:space="preserve">Microsoft </w:t>
                  </w:r>
                  <w:r w:rsidR="00A86139">
                    <w:rPr>
                      <w:rFonts w:ascii="Times New Roman" w:hAnsi="Times New Roman" w:cs="Times New Roman"/>
                      <w:color w:val="595959" w:themeColor="text1" w:themeTint="A6"/>
                      <w:sz w:val="18"/>
                    </w:rPr>
                    <w:t>Office Applications</w:t>
                  </w:r>
                </w:p>
              </w:tc>
            </w:tr>
            <w:tr w:rsidR="00916C7E" w:rsidRPr="00916C7E" w:rsidTr="00A86139">
              <w:trPr>
                <w:trHeight w:val="307"/>
              </w:trPr>
              <w:tc>
                <w:tcPr>
                  <w:tcW w:w="4234" w:type="dxa"/>
                  <w:vAlign w:val="center"/>
                </w:tcPr>
                <w:p w:rsidR="00916C7E" w:rsidRPr="00916C7E" w:rsidRDefault="00A86139" w:rsidP="00A86139">
                  <w:pPr>
                    <w:pStyle w:val="ListParagraph"/>
                    <w:framePr w:hSpace="180" w:wrap="around" w:vAnchor="page" w:hAnchor="page" w:x="1073" w:y="922"/>
                    <w:rPr>
                      <w:rFonts w:ascii="Times New Roman" w:hAnsi="Times New Roman" w:cs="Times New Roman"/>
                      <w:color w:val="595959" w:themeColor="text1" w:themeTint="A6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color w:val="595959" w:themeColor="text1" w:themeTint="A6"/>
                      <w:sz w:val="18"/>
                    </w:rPr>
                    <w:t>Multi-Media Marketing</w:t>
                  </w:r>
                </w:p>
              </w:tc>
              <w:tc>
                <w:tcPr>
                  <w:tcW w:w="4854" w:type="dxa"/>
                  <w:vAlign w:val="center"/>
                </w:tcPr>
                <w:p w:rsidR="00916C7E" w:rsidRPr="00916C7E" w:rsidRDefault="00A86139" w:rsidP="00A86139">
                  <w:pPr>
                    <w:pStyle w:val="ListParagraph"/>
                    <w:framePr w:hSpace="180" w:wrap="around" w:vAnchor="page" w:hAnchor="page" w:x="1073" w:y="922"/>
                    <w:rPr>
                      <w:rFonts w:ascii="Times New Roman" w:hAnsi="Times New Roman" w:cs="Times New Roman"/>
                      <w:color w:val="595959" w:themeColor="text1" w:themeTint="A6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color w:val="595959" w:themeColor="text1" w:themeTint="A6"/>
                      <w:sz w:val="18"/>
                    </w:rPr>
                    <w:t>Avail ITS Software</w:t>
                  </w:r>
                </w:p>
              </w:tc>
            </w:tr>
            <w:tr w:rsidR="00916C7E" w:rsidRPr="00916C7E" w:rsidTr="00A86139">
              <w:trPr>
                <w:trHeight w:val="307"/>
              </w:trPr>
              <w:tc>
                <w:tcPr>
                  <w:tcW w:w="4234" w:type="dxa"/>
                  <w:vAlign w:val="center"/>
                </w:tcPr>
                <w:p w:rsidR="00916C7E" w:rsidRPr="00916C7E" w:rsidRDefault="00916C7E" w:rsidP="00A86139">
                  <w:pPr>
                    <w:pStyle w:val="ListParagraph"/>
                    <w:framePr w:hSpace="180" w:wrap="around" w:vAnchor="page" w:hAnchor="page" w:x="1073" w:y="922"/>
                    <w:rPr>
                      <w:rFonts w:ascii="Times New Roman" w:hAnsi="Times New Roman" w:cs="Times New Roman"/>
                      <w:color w:val="595959" w:themeColor="text1" w:themeTint="A6"/>
                      <w:sz w:val="18"/>
                    </w:rPr>
                  </w:pPr>
                  <w:r w:rsidRPr="00916C7E">
                    <w:rPr>
                      <w:rFonts w:ascii="Times New Roman" w:hAnsi="Times New Roman" w:cs="Times New Roman"/>
                      <w:color w:val="595959" w:themeColor="text1" w:themeTint="A6"/>
                      <w:sz w:val="18"/>
                    </w:rPr>
                    <w:t>Trade Shows</w:t>
                  </w:r>
                </w:p>
              </w:tc>
              <w:tc>
                <w:tcPr>
                  <w:tcW w:w="4854" w:type="dxa"/>
                  <w:vAlign w:val="center"/>
                </w:tcPr>
                <w:p w:rsidR="00916C7E" w:rsidRPr="00916C7E" w:rsidRDefault="00A86139" w:rsidP="00A86139">
                  <w:pPr>
                    <w:pStyle w:val="ListParagraph"/>
                    <w:framePr w:hSpace="180" w:wrap="around" w:vAnchor="page" w:hAnchor="page" w:x="1073" w:y="922"/>
                    <w:rPr>
                      <w:rFonts w:ascii="Times New Roman" w:hAnsi="Times New Roman" w:cs="Times New Roman"/>
                      <w:color w:val="595959" w:themeColor="text1" w:themeTint="A6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color w:val="595959" w:themeColor="text1" w:themeTint="A6"/>
                      <w:sz w:val="18"/>
                    </w:rPr>
                    <w:t>Public Speaking</w:t>
                  </w:r>
                </w:p>
              </w:tc>
            </w:tr>
          </w:tbl>
          <w:p w:rsidR="00916C7E" w:rsidRPr="006750DF" w:rsidRDefault="00916C7E" w:rsidP="006750DF">
            <w:pPr>
              <w:pStyle w:val="ListParagraph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 w:cs="Times New Roman"/>
                <w:color w:val="595959" w:themeColor="text1" w:themeTint="A6"/>
                <w:sz w:val="4"/>
              </w:rPr>
            </w:pPr>
          </w:p>
        </w:tc>
      </w:tr>
      <w:tr w:rsidR="00D15291" w:rsidTr="00A86139">
        <w:trPr>
          <w:trHeight w:val="701"/>
        </w:trPr>
        <w:tc>
          <w:tcPr>
            <w:tcW w:w="10400" w:type="dxa"/>
            <w:gridSpan w:val="5"/>
            <w:vAlign w:val="center"/>
          </w:tcPr>
          <w:p w:rsidR="00D15291" w:rsidRPr="002643DD" w:rsidRDefault="00D15291" w:rsidP="00A86139">
            <w:pPr>
              <w:pStyle w:val="SectionHeading"/>
              <w:rPr>
                <w:rFonts w:ascii="Times New Roman" w:hAnsi="Times New Roman" w:cs="Times New Roman"/>
                <w:sz w:val="24"/>
                <w:szCs w:val="24"/>
              </w:rPr>
            </w:pPr>
            <w:r w:rsidRPr="002643DD">
              <w:rPr>
                <w:rFonts w:ascii="Times New Roman" w:hAnsi="Times New Roman" w:cs="Times New Roman"/>
                <w:sz w:val="24"/>
                <w:szCs w:val="24"/>
              </w:rPr>
              <w:t>Career History and Accomplishments</w:t>
            </w:r>
          </w:p>
        </w:tc>
      </w:tr>
      <w:tr w:rsidR="00D15291" w:rsidTr="00A86139">
        <w:trPr>
          <w:trHeight w:val="352"/>
        </w:trPr>
        <w:tc>
          <w:tcPr>
            <w:tcW w:w="8854" w:type="dxa"/>
            <w:gridSpan w:val="3"/>
          </w:tcPr>
          <w:p w:rsidR="00D15291" w:rsidRPr="002643DD" w:rsidRDefault="00D15291" w:rsidP="00A86139">
            <w:pPr>
              <w:pStyle w:val="Bold"/>
              <w:rPr>
                <w:rFonts w:ascii="Times New Roman" w:hAnsi="Times New Roman" w:cs="Times New Roman"/>
              </w:rPr>
            </w:pPr>
            <w:r w:rsidRPr="0035233A">
              <w:rPr>
                <w:rFonts w:ascii="Times New Roman" w:hAnsi="Times New Roman" w:cs="Times New Roman"/>
                <w:sz w:val="18"/>
              </w:rPr>
              <w:t xml:space="preserve">Marketing and Public Relations </w:t>
            </w:r>
            <w:r w:rsidR="009C6981" w:rsidRPr="0035233A">
              <w:rPr>
                <w:rFonts w:ascii="Times New Roman" w:hAnsi="Times New Roman" w:cs="Times New Roman"/>
                <w:sz w:val="18"/>
              </w:rPr>
              <w:t>Coordinator</w:t>
            </w:r>
            <w:r w:rsidRPr="0035233A">
              <w:rPr>
                <w:rFonts w:ascii="Times New Roman" w:hAnsi="Times New Roman" w:cs="Times New Roman"/>
                <w:sz w:val="18"/>
              </w:rPr>
              <w:t xml:space="preserve">, </w:t>
            </w:r>
            <w:r w:rsidR="00965F27">
              <w:rPr>
                <w:rFonts w:ascii="Times New Roman" w:hAnsi="Times New Roman" w:cs="Times New Roman"/>
                <w:sz w:val="18"/>
              </w:rPr>
              <w:t>Pioneer Valley Transit Authority - UMass Division</w:t>
            </w:r>
          </w:p>
        </w:tc>
        <w:tc>
          <w:tcPr>
            <w:tcW w:w="1546" w:type="dxa"/>
            <w:gridSpan w:val="2"/>
          </w:tcPr>
          <w:p w:rsidR="00D15291" w:rsidRPr="002643DD" w:rsidRDefault="001171F3" w:rsidP="00A86139">
            <w:pPr>
              <w:pStyle w:val="Dates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270558851"/>
                <w:placeholder>
                  <w:docPart w:val="4186A8C366E943F985E847BECE56BBE9"/>
                </w:placeholder>
                <w:date w:fullDate="2012-08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7577B">
                  <w:rPr>
                    <w:rFonts w:ascii="Times New Roman" w:hAnsi="Times New Roman" w:cs="Times New Roman"/>
                  </w:rPr>
                  <w:t>8/1/2012</w:t>
                </w:r>
              </w:sdtContent>
            </w:sdt>
            <w:r w:rsidR="00D15291" w:rsidRPr="002643DD">
              <w:rPr>
                <w:rFonts w:ascii="Times New Roman" w:hAnsi="Times New Roman" w:cs="Times New Roman"/>
              </w:rPr>
              <w:t xml:space="preserve"> — </w:t>
            </w:r>
            <w:sdt>
              <w:sdtPr>
                <w:rPr>
                  <w:rFonts w:ascii="Times New Roman" w:hAnsi="Times New Roman" w:cs="Times New Roman"/>
                </w:rPr>
                <w:id w:val="270558854"/>
                <w:placeholder>
                  <w:docPart w:val="8A28A2BF62A34990AD6FC621C914E1D1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D15291">
                  <w:rPr>
                    <w:rFonts w:ascii="Times New Roman" w:hAnsi="Times New Roman" w:cs="Times New Roman"/>
                  </w:rPr>
                  <w:t>Present</w:t>
                </w:r>
              </w:sdtContent>
            </w:sdt>
          </w:p>
        </w:tc>
      </w:tr>
      <w:tr w:rsidR="00D15291" w:rsidTr="00A86139">
        <w:trPr>
          <w:trHeight w:val="1867"/>
        </w:trPr>
        <w:tc>
          <w:tcPr>
            <w:tcW w:w="10400" w:type="dxa"/>
            <w:gridSpan w:val="5"/>
            <w:tcMar>
              <w:bottom w:w="115" w:type="dxa"/>
            </w:tcMar>
          </w:tcPr>
          <w:sdt>
            <w:sdtPr>
              <w:rPr>
                <w:rFonts w:ascii="Times New Roman" w:hAnsi="Times New Roman" w:cs="Times New Roman"/>
                <w:sz w:val="18"/>
              </w:rPr>
              <w:id w:val="737166375"/>
              <w:placeholder>
                <w:docPart w:val="641B3B73BE70488AB35895EC5AA025E7"/>
              </w:placeholder>
            </w:sdtPr>
            <w:sdtContent>
              <w:p w:rsidR="00D15291" w:rsidRPr="0035233A" w:rsidRDefault="00D15291" w:rsidP="00A86139">
                <w:pPr>
                  <w:pStyle w:val="Italics"/>
                  <w:rPr>
                    <w:rFonts w:ascii="Times New Roman" w:hAnsi="Times New Roman" w:cs="Times New Roman"/>
                    <w:sz w:val="18"/>
                  </w:rPr>
                </w:pPr>
                <w:r w:rsidRPr="0035233A">
                  <w:rPr>
                    <w:rFonts w:ascii="Times New Roman" w:hAnsi="Times New Roman" w:cs="Times New Roman"/>
                    <w:sz w:val="18"/>
                  </w:rPr>
                  <w:t>Amherst, MA</w:t>
                </w:r>
              </w:p>
            </w:sdtContent>
          </w:sdt>
          <w:p w:rsidR="00D15291" w:rsidRPr="00A86139" w:rsidRDefault="00F7577B" w:rsidP="00A86139">
            <w:pPr>
              <w:pStyle w:val="ListParagraph"/>
              <w:rPr>
                <w:sz w:val="18"/>
              </w:rPr>
            </w:pPr>
            <w:r w:rsidRPr="0035233A">
              <w:rPr>
                <w:rFonts w:ascii="Times New Roman" w:hAnsi="Times New Roman" w:cs="Times New Roman"/>
                <w:sz w:val="18"/>
              </w:rPr>
              <w:t>Create</w:t>
            </w:r>
            <w:r w:rsidR="00BB4556">
              <w:rPr>
                <w:rFonts w:ascii="Times New Roman" w:hAnsi="Times New Roman" w:cs="Times New Roman"/>
                <w:sz w:val="18"/>
              </w:rPr>
              <w:t>s</w:t>
            </w:r>
            <w:r w:rsidRPr="0035233A">
              <w:rPr>
                <w:rFonts w:ascii="Times New Roman" w:hAnsi="Times New Roman" w:cs="Times New Roman"/>
                <w:sz w:val="18"/>
              </w:rPr>
              <w:t xml:space="preserve"> hiring advertisements and public service announcements for UMTS </w:t>
            </w:r>
          </w:p>
          <w:p w:rsidR="00A86139" w:rsidRPr="0035233A" w:rsidRDefault="00A86139" w:rsidP="00A86139">
            <w:pPr>
              <w:pStyle w:val="ListParagraph"/>
              <w:rPr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Provides assistance to</w:t>
            </w:r>
            <w:r w:rsidRPr="00A86139">
              <w:rPr>
                <w:rFonts w:ascii="Times New Roman" w:hAnsi="Times New Roman" w:cs="Times New Roman"/>
                <w:sz w:val="18"/>
              </w:rPr>
              <w:t xml:space="preserve"> drivers and dispatchers </w:t>
            </w:r>
            <w:r>
              <w:rPr>
                <w:rFonts w:ascii="Times New Roman" w:hAnsi="Times New Roman" w:cs="Times New Roman"/>
                <w:sz w:val="18"/>
              </w:rPr>
              <w:t>as on-call staff</w:t>
            </w:r>
          </w:p>
          <w:p w:rsidR="00551AB4" w:rsidRPr="0035233A" w:rsidRDefault="00BB4556" w:rsidP="00A86139">
            <w:pPr>
              <w:pStyle w:val="ListParagraph"/>
              <w:rPr>
                <w:rFonts w:ascii="Times New Roman" w:hAnsi="Times New Roman" w:cs="Times New Roman"/>
                <w:sz w:val="18"/>
              </w:rPr>
            </w:pPr>
            <w:r w:rsidRPr="0035233A">
              <w:rPr>
                <w:rFonts w:ascii="Times New Roman" w:hAnsi="Times New Roman" w:cs="Times New Roman"/>
                <w:sz w:val="18"/>
              </w:rPr>
              <w:t>Foster</w:t>
            </w:r>
            <w:r>
              <w:rPr>
                <w:rFonts w:ascii="Times New Roman" w:hAnsi="Times New Roman" w:cs="Times New Roman"/>
                <w:sz w:val="18"/>
              </w:rPr>
              <w:t>s</w:t>
            </w:r>
            <w:r w:rsidR="0061258B" w:rsidRPr="0035233A">
              <w:rPr>
                <w:rFonts w:ascii="Times New Roman" w:hAnsi="Times New Roman" w:cs="Times New Roman"/>
                <w:sz w:val="18"/>
              </w:rPr>
              <w:t xml:space="preserve"> relationship</w:t>
            </w:r>
            <w:r w:rsidR="004B5FDC">
              <w:rPr>
                <w:rFonts w:ascii="Times New Roman" w:hAnsi="Times New Roman" w:cs="Times New Roman"/>
                <w:sz w:val="18"/>
              </w:rPr>
              <w:t>s</w:t>
            </w:r>
            <w:r w:rsidR="0061258B" w:rsidRPr="0035233A">
              <w:rPr>
                <w:rFonts w:ascii="Times New Roman" w:hAnsi="Times New Roman" w:cs="Times New Roman"/>
                <w:sz w:val="18"/>
              </w:rPr>
              <w:t xml:space="preserve"> with </w:t>
            </w:r>
            <w:r w:rsidR="004B5FDC">
              <w:rPr>
                <w:rFonts w:ascii="Times New Roman" w:hAnsi="Times New Roman" w:cs="Times New Roman"/>
                <w:sz w:val="18"/>
              </w:rPr>
              <w:t>communities</w:t>
            </w:r>
            <w:r w:rsidR="00965F27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604A55">
              <w:rPr>
                <w:rFonts w:ascii="Times New Roman" w:hAnsi="Times New Roman" w:cs="Times New Roman"/>
                <w:sz w:val="18"/>
              </w:rPr>
              <w:t>by working with organizations such as Big Brothers Big Sisters and Amherst Survival Center</w:t>
            </w:r>
          </w:p>
          <w:p w:rsidR="00BB4556" w:rsidRPr="00BB4556" w:rsidRDefault="00551AB4" w:rsidP="00A86139">
            <w:pPr>
              <w:pStyle w:val="ListParagraph"/>
              <w:rPr>
                <w:rFonts w:ascii="Times New Roman" w:hAnsi="Times New Roman" w:cs="Times New Roman"/>
              </w:rPr>
            </w:pPr>
            <w:r w:rsidRPr="0035233A">
              <w:rPr>
                <w:rFonts w:ascii="Times New Roman" w:hAnsi="Times New Roman" w:cs="Times New Roman"/>
                <w:sz w:val="18"/>
              </w:rPr>
              <w:t>Update</w:t>
            </w:r>
            <w:r w:rsidR="00BB4556">
              <w:rPr>
                <w:rFonts w:ascii="Times New Roman" w:hAnsi="Times New Roman" w:cs="Times New Roman"/>
                <w:sz w:val="18"/>
              </w:rPr>
              <w:t>s</w:t>
            </w:r>
            <w:r w:rsidRPr="0035233A">
              <w:rPr>
                <w:rFonts w:ascii="Times New Roman" w:hAnsi="Times New Roman" w:cs="Times New Roman"/>
                <w:sz w:val="18"/>
              </w:rPr>
              <w:t xml:space="preserve"> Twitter and Facebook to inform </w:t>
            </w:r>
            <w:r w:rsidR="004B5FDC">
              <w:rPr>
                <w:rFonts w:ascii="Times New Roman" w:hAnsi="Times New Roman" w:cs="Times New Roman"/>
                <w:sz w:val="18"/>
              </w:rPr>
              <w:t xml:space="preserve">the </w:t>
            </w:r>
            <w:r w:rsidRPr="0035233A">
              <w:rPr>
                <w:rFonts w:ascii="Times New Roman" w:hAnsi="Times New Roman" w:cs="Times New Roman"/>
                <w:sz w:val="18"/>
              </w:rPr>
              <w:t>public about important notices and changes to routes</w:t>
            </w:r>
          </w:p>
          <w:p w:rsidR="00BB4556" w:rsidRPr="00BB4556" w:rsidRDefault="00BB4556" w:rsidP="00A86139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Developed an update to the dispatcher's manual to comply with current FTA rules and regulations</w:t>
            </w:r>
          </w:p>
          <w:p w:rsidR="00F7577B" w:rsidRPr="00A86139" w:rsidRDefault="00BB4556" w:rsidP="00A86139">
            <w:pPr>
              <w:pStyle w:val="ListParagrap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Site Manager for Transportation Services Drupal-based website</w:t>
            </w:r>
            <w:r w:rsidR="00F7577B" w:rsidRPr="00A86139">
              <w:rPr>
                <w:rFonts w:ascii="Times New Roman" w:hAnsi="Times New Roman" w:cs="Times New Roman"/>
              </w:rPr>
              <w:br/>
            </w:r>
          </w:p>
        </w:tc>
      </w:tr>
      <w:tr w:rsidR="00D15291" w:rsidTr="00A86139">
        <w:trPr>
          <w:trHeight w:val="372"/>
        </w:trPr>
        <w:tc>
          <w:tcPr>
            <w:tcW w:w="8674" w:type="dxa"/>
            <w:gridSpan w:val="2"/>
          </w:tcPr>
          <w:p w:rsidR="00D15291" w:rsidRPr="002643DD" w:rsidRDefault="003C7D70" w:rsidP="00A86139">
            <w:pPr>
              <w:pStyle w:val="Bol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Fixed-Route</w:t>
            </w:r>
            <w:r w:rsidR="00965F27">
              <w:rPr>
                <w:rFonts w:ascii="Times New Roman" w:hAnsi="Times New Roman" w:cs="Times New Roman"/>
                <w:sz w:val="18"/>
              </w:rPr>
              <w:t xml:space="preserve"> Driver, Dispatcher, Trainer</w:t>
            </w:r>
            <w:r w:rsidR="00965F27" w:rsidRPr="0035233A">
              <w:rPr>
                <w:rFonts w:ascii="Times New Roman" w:hAnsi="Times New Roman" w:cs="Times New Roman"/>
                <w:sz w:val="18"/>
              </w:rPr>
              <w:t xml:space="preserve">, </w:t>
            </w:r>
            <w:r w:rsidR="00965F27">
              <w:rPr>
                <w:rFonts w:ascii="Times New Roman" w:hAnsi="Times New Roman" w:cs="Times New Roman"/>
                <w:sz w:val="18"/>
              </w:rPr>
              <w:t>Pioneer Valley Transit Authority - UMass Division</w:t>
            </w:r>
          </w:p>
        </w:tc>
        <w:tc>
          <w:tcPr>
            <w:tcW w:w="1726" w:type="dxa"/>
            <w:gridSpan w:val="3"/>
          </w:tcPr>
          <w:p w:rsidR="00D15291" w:rsidRPr="002643DD" w:rsidRDefault="001171F3" w:rsidP="00A86139">
            <w:pPr>
              <w:pStyle w:val="Dates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270558858"/>
                <w:placeholder>
                  <w:docPart w:val="B272EF01E3B341628CACAC16A016483A"/>
                </w:placeholder>
                <w:date w:fullDate="2010-08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965F27">
                  <w:rPr>
                    <w:rFonts w:ascii="Times New Roman" w:hAnsi="Times New Roman" w:cs="Times New Roman"/>
                  </w:rPr>
                  <w:t>8/1/2010</w:t>
                </w:r>
              </w:sdtContent>
            </w:sdt>
            <w:r w:rsidR="00D15291" w:rsidRPr="002643DD">
              <w:rPr>
                <w:rFonts w:ascii="Times New Roman" w:hAnsi="Times New Roman" w:cs="Times New Roman"/>
              </w:rPr>
              <w:t xml:space="preserve"> — </w:t>
            </w:r>
            <w:sdt>
              <w:sdtPr>
                <w:rPr>
                  <w:rFonts w:ascii="Times New Roman" w:hAnsi="Times New Roman" w:cs="Times New Roman"/>
                </w:rPr>
                <w:id w:val="270558861"/>
                <w:placeholder>
                  <w:docPart w:val="20540608DC934FF1BB819AB90CDFCFD4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3C7D70">
                  <w:rPr>
                    <w:rFonts w:ascii="Times New Roman" w:hAnsi="Times New Roman" w:cs="Times New Roman"/>
                  </w:rPr>
                  <w:t>Present</w:t>
                </w:r>
              </w:sdtContent>
            </w:sdt>
          </w:p>
        </w:tc>
      </w:tr>
      <w:tr w:rsidR="00D15291" w:rsidTr="00A86139">
        <w:trPr>
          <w:trHeight w:val="1281"/>
        </w:trPr>
        <w:tc>
          <w:tcPr>
            <w:tcW w:w="10400" w:type="dxa"/>
            <w:gridSpan w:val="5"/>
            <w:tcMar>
              <w:bottom w:w="115" w:type="dxa"/>
            </w:tcMar>
          </w:tcPr>
          <w:p w:rsidR="00D15291" w:rsidRPr="0035233A" w:rsidRDefault="00D15291" w:rsidP="00A86139">
            <w:pPr>
              <w:pStyle w:val="Italics"/>
              <w:rPr>
                <w:rFonts w:ascii="Times New Roman" w:hAnsi="Times New Roman" w:cs="Times New Roman"/>
                <w:sz w:val="18"/>
              </w:rPr>
            </w:pPr>
            <w:r w:rsidRPr="0035233A">
              <w:rPr>
                <w:rFonts w:ascii="Times New Roman" w:hAnsi="Times New Roman" w:cs="Times New Roman"/>
                <w:sz w:val="18"/>
              </w:rPr>
              <w:t>Amherst, MA</w:t>
            </w:r>
          </w:p>
          <w:p w:rsidR="00D15291" w:rsidRPr="00A86139" w:rsidRDefault="003C7D70" w:rsidP="00A86139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A86139">
              <w:rPr>
                <w:rFonts w:ascii="Times New Roman" w:hAnsi="Times New Roman" w:cs="Times New Roman"/>
                <w:sz w:val="18"/>
                <w:szCs w:val="18"/>
              </w:rPr>
              <w:t>Operate</w:t>
            </w:r>
            <w:r w:rsidR="00BB4556" w:rsidRPr="00A86139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A86139">
              <w:rPr>
                <w:rFonts w:ascii="Times New Roman" w:hAnsi="Times New Roman" w:cs="Times New Roman"/>
                <w:sz w:val="18"/>
                <w:szCs w:val="18"/>
              </w:rPr>
              <w:t xml:space="preserve"> CDL fixed-route transit vehicles on PVTA routes</w:t>
            </w:r>
          </w:p>
          <w:p w:rsidR="003C7D70" w:rsidRPr="00A86139" w:rsidRDefault="00BB4556" w:rsidP="00A86139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A86139">
              <w:rPr>
                <w:rFonts w:ascii="Times New Roman" w:hAnsi="Times New Roman" w:cs="Times New Roman"/>
                <w:sz w:val="18"/>
                <w:szCs w:val="18"/>
              </w:rPr>
              <w:t>Supervises</w:t>
            </w:r>
            <w:r w:rsidR="003C7D70" w:rsidRPr="00A86139">
              <w:rPr>
                <w:rFonts w:ascii="Times New Roman" w:hAnsi="Times New Roman" w:cs="Times New Roman"/>
                <w:sz w:val="18"/>
                <w:szCs w:val="18"/>
              </w:rPr>
              <w:t xml:space="preserve"> 28 drivers as a dispatcher</w:t>
            </w:r>
          </w:p>
          <w:p w:rsidR="003C7D70" w:rsidRPr="00A86139" w:rsidRDefault="00BB4556" w:rsidP="00A86139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A86139">
              <w:rPr>
                <w:rFonts w:ascii="Times New Roman" w:hAnsi="Times New Roman" w:cs="Times New Roman"/>
                <w:sz w:val="18"/>
                <w:szCs w:val="18"/>
              </w:rPr>
              <w:t>Coordinates with maintenance to ensure all vehicles are in proper operational condition</w:t>
            </w:r>
          </w:p>
          <w:p w:rsidR="00BB4556" w:rsidRPr="002643DD" w:rsidRDefault="00BB4556" w:rsidP="00A86139">
            <w:pPr>
              <w:pStyle w:val="ListParagraph"/>
              <w:rPr>
                <w:rFonts w:ascii="Times New Roman" w:hAnsi="Times New Roman" w:cs="Times New Roman"/>
              </w:rPr>
            </w:pPr>
            <w:r w:rsidRPr="00A86139">
              <w:rPr>
                <w:rFonts w:ascii="Times New Roman" w:hAnsi="Times New Roman" w:cs="Times New Roman"/>
                <w:sz w:val="18"/>
                <w:szCs w:val="18"/>
              </w:rPr>
              <w:t>Trains all new drivers to operate fixed-route vehicles</w:t>
            </w:r>
          </w:p>
        </w:tc>
      </w:tr>
      <w:tr w:rsidR="00D15291" w:rsidTr="00A86139">
        <w:trPr>
          <w:trHeight w:val="372"/>
        </w:trPr>
        <w:tc>
          <w:tcPr>
            <w:tcW w:w="8674" w:type="dxa"/>
            <w:gridSpan w:val="2"/>
          </w:tcPr>
          <w:p w:rsidR="00D15291" w:rsidRPr="002643DD" w:rsidRDefault="003C7D70" w:rsidP="00A86139">
            <w:pPr>
              <w:pStyle w:val="Bol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Paratransit Driver, Dispatcher, Trainer</w:t>
            </w:r>
            <w:r w:rsidRPr="0035233A">
              <w:rPr>
                <w:rFonts w:ascii="Times New Roman" w:hAnsi="Times New Roman" w:cs="Times New Roman"/>
                <w:sz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</w:rPr>
              <w:t>Pioneer Valley Transit Authority - UMass Division</w:t>
            </w:r>
          </w:p>
        </w:tc>
        <w:tc>
          <w:tcPr>
            <w:tcW w:w="1726" w:type="dxa"/>
            <w:gridSpan w:val="3"/>
          </w:tcPr>
          <w:p w:rsidR="00D15291" w:rsidRPr="002643DD" w:rsidRDefault="001171F3" w:rsidP="00A86139">
            <w:pPr>
              <w:pStyle w:val="Dates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270558866"/>
                <w:placeholder>
                  <w:docPart w:val="67D1638E57BE427EA11CE2093B360950"/>
                </w:placeholder>
                <w:date w:fullDate="2011-08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3C7D70">
                  <w:rPr>
                    <w:rFonts w:ascii="Times New Roman" w:hAnsi="Times New Roman" w:cs="Times New Roman"/>
                  </w:rPr>
                  <w:t>8/1/2011</w:t>
                </w:r>
              </w:sdtContent>
            </w:sdt>
            <w:r w:rsidR="00D15291" w:rsidRPr="002643DD">
              <w:rPr>
                <w:rFonts w:ascii="Times New Roman" w:hAnsi="Times New Roman" w:cs="Times New Roman"/>
              </w:rPr>
              <w:t xml:space="preserve"> — </w:t>
            </w:r>
            <w:sdt>
              <w:sdtPr>
                <w:rPr>
                  <w:rFonts w:ascii="Times New Roman" w:hAnsi="Times New Roman" w:cs="Times New Roman"/>
                </w:rPr>
                <w:id w:val="270558869"/>
                <w:placeholder>
                  <w:docPart w:val="07EA8B784AE04393B131E40BB406E954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3C7D70">
                  <w:rPr>
                    <w:rFonts w:ascii="Times New Roman" w:hAnsi="Times New Roman" w:cs="Times New Roman"/>
                  </w:rPr>
                  <w:t>Present</w:t>
                </w:r>
              </w:sdtContent>
            </w:sdt>
          </w:p>
        </w:tc>
      </w:tr>
      <w:tr w:rsidR="00D15291" w:rsidTr="00A86139">
        <w:trPr>
          <w:trHeight w:val="1279"/>
        </w:trPr>
        <w:tc>
          <w:tcPr>
            <w:tcW w:w="10400" w:type="dxa"/>
            <w:gridSpan w:val="5"/>
            <w:tcMar>
              <w:bottom w:w="115" w:type="dxa"/>
            </w:tcMar>
          </w:tcPr>
          <w:p w:rsidR="00D15291" w:rsidRPr="0035233A" w:rsidRDefault="003C7D70" w:rsidP="00A86139">
            <w:pPr>
              <w:pStyle w:val="Italics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Amherst, MA</w:t>
            </w:r>
          </w:p>
          <w:p w:rsidR="00865581" w:rsidRPr="00A86139" w:rsidRDefault="00BB4556" w:rsidP="00A86139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A86139">
              <w:rPr>
                <w:rFonts w:ascii="Times New Roman" w:hAnsi="Times New Roman" w:cs="Times New Roman"/>
                <w:sz w:val="18"/>
                <w:szCs w:val="18"/>
              </w:rPr>
              <w:t>Operates paratransit vehicles, transporting UMass affiliated individuals with disabilities around the UMass campus</w:t>
            </w:r>
          </w:p>
          <w:p w:rsidR="00BB4556" w:rsidRPr="00A86139" w:rsidRDefault="00BB4556" w:rsidP="00A86139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A86139">
              <w:rPr>
                <w:rFonts w:ascii="Times New Roman" w:hAnsi="Times New Roman" w:cs="Times New Roman"/>
                <w:sz w:val="18"/>
                <w:szCs w:val="18"/>
              </w:rPr>
              <w:t>Supervises up to 5 paratransit drivers as a dispatcher, while simultaneously communicating with passengers to schedules rides</w:t>
            </w:r>
          </w:p>
          <w:p w:rsidR="00BB4556" w:rsidRPr="00551AB4" w:rsidRDefault="00BB4556" w:rsidP="00A86139">
            <w:pPr>
              <w:pStyle w:val="ListParagraph"/>
              <w:rPr>
                <w:rFonts w:ascii="Times New Roman" w:hAnsi="Times New Roman" w:cs="Times New Roman"/>
              </w:rPr>
            </w:pPr>
            <w:r w:rsidRPr="00A86139">
              <w:rPr>
                <w:rFonts w:ascii="Times New Roman" w:hAnsi="Times New Roman" w:cs="Times New Roman"/>
                <w:sz w:val="18"/>
                <w:szCs w:val="18"/>
              </w:rPr>
              <w:t>Trains all new drivers to operate paratransit vehicles, including the wheelchair lift and to properly secure passengers</w:t>
            </w:r>
          </w:p>
        </w:tc>
      </w:tr>
      <w:tr w:rsidR="00D15291" w:rsidRPr="002643DD" w:rsidTr="006750DF">
        <w:trPr>
          <w:trHeight w:val="489"/>
        </w:trPr>
        <w:tc>
          <w:tcPr>
            <w:tcW w:w="10400" w:type="dxa"/>
            <w:gridSpan w:val="5"/>
          </w:tcPr>
          <w:p w:rsidR="00D15291" w:rsidRPr="006750DF" w:rsidRDefault="006750DF" w:rsidP="00A86139">
            <w:pPr>
              <w:pStyle w:val="Bold"/>
              <w:rPr>
                <w:rFonts w:ascii="Times New Roman" w:hAnsi="Times New Roman" w:cs="Times New Roman"/>
                <w:b w:val="0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noProof/>
              </w:rPr>
              <w:pict>
                <v:shape id="_x0000_s1029" type="#_x0000_t32" style="position:absolute;margin-left:-2.9pt;margin-top:17.1pt;width:513.8pt;height:0;z-index:251661312;mso-position-horizontal-relative:text;mso-position-vertical-relative:text" o:connectortype="straight" strokecolor="#5c83b4 [3204]"/>
              </w:pict>
            </w:r>
            <w:r w:rsidR="00D15291" w:rsidRPr="006750DF">
              <w:rPr>
                <w:rFonts w:ascii="Times New Roman" w:hAnsi="Times New Roman" w:cs="Times New Roman"/>
                <w:b w:val="0"/>
                <w:color w:val="595959" w:themeColor="text1" w:themeTint="A6"/>
                <w:sz w:val="24"/>
                <w:szCs w:val="24"/>
              </w:rPr>
              <w:t>E</w:t>
            </w:r>
            <w:r w:rsidR="00F21BEB" w:rsidRPr="006750DF">
              <w:rPr>
                <w:rFonts w:ascii="Times New Roman" w:hAnsi="Times New Roman" w:cs="Times New Roman"/>
                <w:b w:val="0"/>
                <w:color w:val="595959" w:themeColor="text1" w:themeTint="A6"/>
                <w:sz w:val="24"/>
                <w:szCs w:val="24"/>
              </w:rPr>
              <w:t>DUCATION</w:t>
            </w:r>
          </w:p>
        </w:tc>
      </w:tr>
      <w:tr w:rsidR="003C7D70" w:rsidRPr="002643DD" w:rsidTr="00A86139">
        <w:trPr>
          <w:trHeight w:val="678"/>
        </w:trPr>
        <w:tc>
          <w:tcPr>
            <w:tcW w:w="10400" w:type="dxa"/>
            <w:gridSpan w:val="5"/>
          </w:tcPr>
          <w:p w:rsidR="003C7D70" w:rsidRPr="006750DF" w:rsidRDefault="003C7D70" w:rsidP="00A86139">
            <w:pPr>
              <w:pStyle w:val="Italics"/>
              <w:rPr>
                <w:rFonts w:ascii="Times New Roman" w:hAnsi="Times New Roman" w:cs="Times New Roman"/>
                <w:b/>
                <w:i w:val="0"/>
                <w:sz w:val="18"/>
                <w:szCs w:val="24"/>
              </w:rPr>
            </w:pPr>
            <w:r w:rsidRPr="006750DF">
              <w:rPr>
                <w:rFonts w:ascii="Times New Roman" w:hAnsi="Times New Roman" w:cs="Times New Roman"/>
                <w:b/>
                <w:i w:val="0"/>
                <w:sz w:val="18"/>
                <w:szCs w:val="24"/>
              </w:rPr>
              <w:t>University of Massachusetts</w:t>
            </w:r>
          </w:p>
          <w:p w:rsidR="003C7D70" w:rsidRPr="003C7D70" w:rsidRDefault="003C7D70" w:rsidP="00A86139">
            <w:pPr>
              <w:pStyle w:val="Bold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C7D70">
              <w:rPr>
                <w:rFonts w:ascii="Times New Roman" w:hAnsi="Times New Roman" w:cs="Times New Roman"/>
                <w:b w:val="0"/>
                <w:sz w:val="18"/>
              </w:rPr>
              <w:t>Bachelor’s Degree in General Studies with a Concentration in Marketing and Public Relations</w:t>
            </w:r>
          </w:p>
        </w:tc>
      </w:tr>
    </w:tbl>
    <w:p w:rsidR="00BF2F69" w:rsidRPr="00230EA9" w:rsidRDefault="00BF2F69" w:rsidP="003C7D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BF2F69" w:rsidRPr="00230EA9" w:rsidSect="006750DF">
      <w:pgSz w:w="12240" w:h="15840"/>
      <w:pgMar w:top="0" w:right="1800" w:bottom="0" w:left="216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5930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5A98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EF0AD1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7A80E2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632F59"/>
    <w:multiLevelType w:val="hybridMultilevel"/>
    <w:tmpl w:val="757210EC"/>
    <w:lvl w:ilvl="0" w:tplc="7F6E12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5"/>
  </w:num>
  <w:num w:numId="5">
    <w:abstractNumId w:val="18"/>
  </w:num>
  <w:num w:numId="6">
    <w:abstractNumId w:val="14"/>
  </w:num>
  <w:num w:numId="7">
    <w:abstractNumId w:val="19"/>
  </w:num>
  <w:num w:numId="8">
    <w:abstractNumId w:val="11"/>
  </w:num>
  <w:num w:numId="9">
    <w:abstractNumId w:val="15"/>
  </w:num>
  <w:num w:numId="10">
    <w:abstractNumId w:val="7"/>
  </w:num>
  <w:num w:numId="11">
    <w:abstractNumId w:val="20"/>
  </w:num>
  <w:num w:numId="12">
    <w:abstractNumId w:val="9"/>
  </w:num>
  <w:num w:numId="13">
    <w:abstractNumId w:val="12"/>
  </w:num>
  <w:num w:numId="14">
    <w:abstractNumId w:val="10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6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attachedTemplate r:id="rId1"/>
  <w:stylePaneFormatFilter w:val="1021"/>
  <w:defaultTabStop w:val="720"/>
  <w:drawingGridHorizontalSpacing w:val="110"/>
  <w:displayHorizontalDrawingGridEvery w:val="2"/>
  <w:characterSpacingControl w:val="doNotCompress"/>
  <w:compat/>
  <w:rsids>
    <w:rsidRoot w:val="009A697D"/>
    <w:rsid w:val="000733B3"/>
    <w:rsid w:val="000F2D7F"/>
    <w:rsid w:val="001171F3"/>
    <w:rsid w:val="001413E3"/>
    <w:rsid w:val="001865F2"/>
    <w:rsid w:val="00230EA9"/>
    <w:rsid w:val="002320AB"/>
    <w:rsid w:val="002643DD"/>
    <w:rsid w:val="00303BE4"/>
    <w:rsid w:val="003312E7"/>
    <w:rsid w:val="0035233A"/>
    <w:rsid w:val="0037701A"/>
    <w:rsid w:val="00394CD4"/>
    <w:rsid w:val="003C7D70"/>
    <w:rsid w:val="004B5FDC"/>
    <w:rsid w:val="00544182"/>
    <w:rsid w:val="00551AB4"/>
    <w:rsid w:val="005C4718"/>
    <w:rsid w:val="00604A55"/>
    <w:rsid w:val="0061258B"/>
    <w:rsid w:val="006750DF"/>
    <w:rsid w:val="006B76A8"/>
    <w:rsid w:val="006E36FB"/>
    <w:rsid w:val="00783F69"/>
    <w:rsid w:val="00865581"/>
    <w:rsid w:val="00916C7E"/>
    <w:rsid w:val="00960A9D"/>
    <w:rsid w:val="00965F27"/>
    <w:rsid w:val="009959E1"/>
    <w:rsid w:val="009A697D"/>
    <w:rsid w:val="009C6981"/>
    <w:rsid w:val="00A628A7"/>
    <w:rsid w:val="00A86139"/>
    <w:rsid w:val="00BB4556"/>
    <w:rsid w:val="00BF2F69"/>
    <w:rsid w:val="00CD3826"/>
    <w:rsid w:val="00D15291"/>
    <w:rsid w:val="00D53864"/>
    <w:rsid w:val="00E05A27"/>
    <w:rsid w:val="00EB2782"/>
    <w:rsid w:val="00F21BEB"/>
    <w:rsid w:val="00F7577B"/>
    <w:rsid w:val="00F91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04]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</o:rules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1171F3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1171F3"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1171F3"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1171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171F3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1171F3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1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1171F3"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sid w:val="001171F3"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1171F3"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sid w:val="001171F3"/>
    <w:rPr>
      <w:b/>
      <w:spacing w:val="10"/>
    </w:rPr>
  </w:style>
  <w:style w:type="paragraph" w:customStyle="1" w:styleId="Dates">
    <w:name w:val="Dates"/>
    <w:basedOn w:val="Normal"/>
    <w:qFormat/>
    <w:rsid w:val="001171F3"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rsid w:val="001171F3"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rsid w:val="001171F3"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Normal"/>
    <w:qFormat/>
    <w:rsid w:val="001171F3"/>
    <w:pPr>
      <w:spacing w:after="80"/>
    </w:pPr>
  </w:style>
  <w:style w:type="paragraph" w:customStyle="1" w:styleId="PlaceholderAutotext10">
    <w:name w:val="PlaceholderAutotext_10"/>
    <w:rsid w:val="001171F3"/>
    <w:rPr>
      <w:rFonts w:eastAsiaTheme="minorEastAsia"/>
    </w:rPr>
  </w:style>
  <w:style w:type="paragraph" w:customStyle="1" w:styleId="YourName">
    <w:name w:val="Your Name"/>
    <w:basedOn w:val="Normal"/>
    <w:qFormat/>
    <w:rsid w:val="001171F3"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sid w:val="001171F3"/>
    <w:rPr>
      <w:caps/>
      <w:color w:val="595959" w:themeColor="text1" w:themeTint="A6"/>
      <w:spacing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Dates">
    <w:name w:val="Dates"/>
    <w:basedOn w:val="Normal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Normal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Normal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Pr>
      <w:caps/>
      <w:color w:val="595959" w:themeColor="text1" w:themeTint="A6"/>
      <w:spacing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yoh-af\AppData\Roaming\Microsoft\Templates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A5945DAC4C14F3F92151383C10CF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D2489-0D9D-4818-8C35-C1B30EF21388}"/>
      </w:docPartPr>
      <w:docPartBody>
        <w:p w:rsidR="006B4316" w:rsidRDefault="00577B68" w:rsidP="00577B68">
          <w:pPr>
            <w:pStyle w:val="4A5945DAC4C14F3F92151383C10CF52C"/>
          </w:pPr>
          <w:r>
            <w:t>[your name]</w:t>
          </w:r>
        </w:p>
      </w:docPartBody>
    </w:docPart>
    <w:docPart>
      <w:docPartPr>
        <w:name w:val="4186A8C366E943F985E847BECE56B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DDFA9-832C-47F6-839B-71929740E14E}"/>
      </w:docPartPr>
      <w:docPartBody>
        <w:p w:rsidR="006B4316" w:rsidRDefault="00577B68" w:rsidP="00577B68">
          <w:pPr>
            <w:pStyle w:val="4186A8C366E943F985E847BECE56BBE9"/>
          </w:pPr>
          <w:r>
            <w:t>[Start Date]</w:t>
          </w:r>
        </w:p>
      </w:docPartBody>
    </w:docPart>
    <w:docPart>
      <w:docPartPr>
        <w:name w:val="8A28A2BF62A34990AD6FC621C914E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9731C-38F9-4B47-91CB-C87CA9CFBC49}"/>
      </w:docPartPr>
      <w:docPartBody>
        <w:p w:rsidR="006B4316" w:rsidRDefault="00577B68" w:rsidP="00577B68">
          <w:pPr>
            <w:pStyle w:val="8A28A2BF62A34990AD6FC621C914E1D1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641B3B73BE70488AB35895EC5AA02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D1590-E562-458E-928C-1D4931820AD2}"/>
      </w:docPartPr>
      <w:docPartBody>
        <w:p w:rsidR="006B4316" w:rsidRDefault="00577B68" w:rsidP="00577B68">
          <w:pPr>
            <w:pStyle w:val="641B3B73BE70488AB35895EC5AA025E7"/>
          </w:pPr>
          <w:r>
            <w:t>[Rochester, NY]</w:t>
          </w:r>
        </w:p>
      </w:docPartBody>
    </w:docPart>
    <w:docPart>
      <w:docPartPr>
        <w:name w:val="B272EF01E3B341628CACAC16A0164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8FE46-B682-4B70-B974-AF14B2ACCE1B}"/>
      </w:docPartPr>
      <w:docPartBody>
        <w:p w:rsidR="006B4316" w:rsidRDefault="00577B68" w:rsidP="00577B68">
          <w:pPr>
            <w:pStyle w:val="B272EF01E3B341628CACAC16A016483A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20540608DC934FF1BB819AB90CDFC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365D0-3EFE-4284-A235-A7D57C40835F}"/>
      </w:docPartPr>
      <w:docPartBody>
        <w:p w:rsidR="006B4316" w:rsidRDefault="00577B68" w:rsidP="00577B68">
          <w:pPr>
            <w:pStyle w:val="20540608DC934FF1BB819AB90CDFCFD4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67D1638E57BE427EA11CE2093B360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56D13-789C-4CCA-B293-A48621363C66}"/>
      </w:docPartPr>
      <w:docPartBody>
        <w:p w:rsidR="006B4316" w:rsidRDefault="00577B68" w:rsidP="00577B68">
          <w:pPr>
            <w:pStyle w:val="67D1638E57BE427EA11CE2093B360950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07EA8B784AE04393B131E40BB406E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67431-849A-457D-8408-4E39BBA0B889}"/>
      </w:docPartPr>
      <w:docPartBody>
        <w:p w:rsidR="006B4316" w:rsidRDefault="00577B68" w:rsidP="00577B68">
          <w:pPr>
            <w:pStyle w:val="07EA8B784AE04393B131E40BB406E954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77B68"/>
    <w:rsid w:val="00577B68"/>
    <w:rsid w:val="006B4316"/>
    <w:rsid w:val="009D7E6F"/>
    <w:rsid w:val="00B068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96ED5165CF4457A76695B01BD88F13">
    <w:name w:val="B196ED5165CF4457A76695B01BD88F13"/>
    <w:rsid w:val="009D7E6F"/>
  </w:style>
  <w:style w:type="paragraph" w:customStyle="1" w:styleId="6DF044E58DA046C0B336C96EE44852F6">
    <w:name w:val="6DF044E58DA046C0B336C96EE44852F6"/>
    <w:rsid w:val="009D7E6F"/>
  </w:style>
  <w:style w:type="paragraph" w:customStyle="1" w:styleId="36608F5345D34E5F875C2577DB3F77C5">
    <w:name w:val="36608F5345D34E5F875C2577DB3F77C5"/>
    <w:rsid w:val="009D7E6F"/>
  </w:style>
  <w:style w:type="paragraph" w:customStyle="1" w:styleId="5D94C3BACCD64DAAA846229F88678B86">
    <w:name w:val="5D94C3BACCD64DAAA846229F88678B86"/>
    <w:rsid w:val="009D7E6F"/>
  </w:style>
  <w:style w:type="paragraph" w:customStyle="1" w:styleId="FF603F4FDCA340F4B53EC530FAD3492B">
    <w:name w:val="FF603F4FDCA340F4B53EC530FAD3492B"/>
    <w:rsid w:val="009D7E6F"/>
  </w:style>
  <w:style w:type="paragraph" w:customStyle="1" w:styleId="C6D19B46BB99491C966AF320945C38DC">
    <w:name w:val="C6D19B46BB99491C966AF320945C38DC"/>
    <w:rsid w:val="009D7E6F"/>
  </w:style>
  <w:style w:type="paragraph" w:styleId="ListParagraph">
    <w:name w:val="List Paragraph"/>
    <w:basedOn w:val="Normal"/>
    <w:uiPriority w:val="34"/>
    <w:qFormat/>
    <w:rsid w:val="009D7E6F"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</w:rPr>
  </w:style>
  <w:style w:type="paragraph" w:customStyle="1" w:styleId="9ABF44AAB10644A7B1DD7F82417309F0">
    <w:name w:val="9ABF44AAB10644A7B1DD7F82417309F0"/>
    <w:rsid w:val="009D7E6F"/>
  </w:style>
  <w:style w:type="paragraph" w:customStyle="1" w:styleId="8E4D4CC157E648CFABD41264FFD4CA8E">
    <w:name w:val="8E4D4CC157E648CFABD41264FFD4CA8E"/>
    <w:rsid w:val="009D7E6F"/>
  </w:style>
  <w:style w:type="paragraph" w:customStyle="1" w:styleId="00BA643C915B464F8683294E97B159C9">
    <w:name w:val="00BA643C915B464F8683294E97B159C9"/>
    <w:rsid w:val="009D7E6F"/>
  </w:style>
  <w:style w:type="character" w:styleId="PlaceholderText">
    <w:name w:val="Placeholder Text"/>
    <w:basedOn w:val="DefaultParagraphFont"/>
    <w:uiPriority w:val="99"/>
    <w:semiHidden/>
    <w:rsid w:val="00577B68"/>
    <w:rPr>
      <w:color w:val="808080"/>
    </w:rPr>
  </w:style>
  <w:style w:type="paragraph" w:customStyle="1" w:styleId="526958A4C7914E10A84A97C02B05DA5D">
    <w:name w:val="526958A4C7914E10A84A97C02B05DA5D"/>
    <w:rsid w:val="009D7E6F"/>
  </w:style>
  <w:style w:type="paragraph" w:customStyle="1" w:styleId="DC155C8358E0414A8D7C540B6197DB9F">
    <w:name w:val="DC155C8358E0414A8D7C540B6197DB9F"/>
    <w:rsid w:val="009D7E6F"/>
  </w:style>
  <w:style w:type="paragraph" w:customStyle="1" w:styleId="347C634526F5498B9E81329B5E89E963">
    <w:name w:val="347C634526F5498B9E81329B5E89E963"/>
    <w:rsid w:val="009D7E6F"/>
  </w:style>
  <w:style w:type="paragraph" w:customStyle="1" w:styleId="DC13836375BA49BDB58D7F9E0A955F9E">
    <w:name w:val="DC13836375BA49BDB58D7F9E0A955F9E"/>
    <w:rsid w:val="009D7E6F"/>
  </w:style>
  <w:style w:type="paragraph" w:customStyle="1" w:styleId="CBCC9D6BBB7A46BFADCC8A06066671D7">
    <w:name w:val="CBCC9D6BBB7A46BFADCC8A06066671D7"/>
    <w:rsid w:val="009D7E6F"/>
  </w:style>
  <w:style w:type="paragraph" w:customStyle="1" w:styleId="7A09215AA52A47A2A4686FA173FA9196">
    <w:name w:val="7A09215AA52A47A2A4686FA173FA9196"/>
    <w:rsid w:val="009D7E6F"/>
  </w:style>
  <w:style w:type="paragraph" w:customStyle="1" w:styleId="E6A6ECFEA5B845D0A4EB368716D16DFE">
    <w:name w:val="E6A6ECFEA5B845D0A4EB368716D16DFE"/>
    <w:rsid w:val="009D7E6F"/>
  </w:style>
  <w:style w:type="paragraph" w:customStyle="1" w:styleId="CC342AFDA8C24FD1872381466670D916">
    <w:name w:val="CC342AFDA8C24FD1872381466670D916"/>
    <w:rsid w:val="009D7E6F"/>
  </w:style>
  <w:style w:type="paragraph" w:customStyle="1" w:styleId="EBEAD7867090417DA628CFAF4F11E649">
    <w:name w:val="EBEAD7867090417DA628CFAF4F11E649"/>
    <w:rsid w:val="009D7E6F"/>
  </w:style>
  <w:style w:type="paragraph" w:customStyle="1" w:styleId="ED0073024FD94CF3A9333A28C9F671FE">
    <w:name w:val="ED0073024FD94CF3A9333A28C9F671FE"/>
    <w:rsid w:val="009D7E6F"/>
  </w:style>
  <w:style w:type="paragraph" w:customStyle="1" w:styleId="77BC0C11EEF348DEB3045D72A16039D5">
    <w:name w:val="77BC0C11EEF348DEB3045D72A16039D5"/>
    <w:rsid w:val="009D7E6F"/>
  </w:style>
  <w:style w:type="paragraph" w:customStyle="1" w:styleId="64623485C1214093AEA1B24C4C487A40">
    <w:name w:val="64623485C1214093AEA1B24C4C487A40"/>
    <w:rsid w:val="009D7E6F"/>
  </w:style>
  <w:style w:type="paragraph" w:customStyle="1" w:styleId="CE398E600E1F4D43A30669B3F07145CA">
    <w:name w:val="CE398E600E1F4D43A30669B3F07145CA"/>
    <w:rsid w:val="009D7E6F"/>
  </w:style>
  <w:style w:type="paragraph" w:customStyle="1" w:styleId="F11E61B29E454181A1A725768450F61F">
    <w:name w:val="F11E61B29E454181A1A725768450F61F"/>
    <w:rsid w:val="009D7E6F"/>
  </w:style>
  <w:style w:type="paragraph" w:customStyle="1" w:styleId="B88044E56F5D425E8BDA8BC83FC6DB44">
    <w:name w:val="B88044E56F5D425E8BDA8BC83FC6DB44"/>
    <w:rsid w:val="009D7E6F"/>
  </w:style>
  <w:style w:type="paragraph" w:customStyle="1" w:styleId="7AD264364F8B47419DC3BD1DF23315AB">
    <w:name w:val="7AD264364F8B47419DC3BD1DF23315AB"/>
    <w:rsid w:val="009D7E6F"/>
  </w:style>
  <w:style w:type="paragraph" w:customStyle="1" w:styleId="F8F462693D8F4A0BA64141221B778613">
    <w:name w:val="F8F462693D8F4A0BA64141221B778613"/>
    <w:rsid w:val="009D7E6F"/>
  </w:style>
  <w:style w:type="paragraph" w:customStyle="1" w:styleId="4BBFA98D52A54652A08F1CEA25D6C69F">
    <w:name w:val="4BBFA98D52A54652A08F1CEA25D6C69F"/>
    <w:rsid w:val="009D7E6F"/>
  </w:style>
  <w:style w:type="paragraph" w:customStyle="1" w:styleId="4ADF722ED64C40E09E06E3A8339ED1A3">
    <w:name w:val="4ADF722ED64C40E09E06E3A8339ED1A3"/>
    <w:rsid w:val="009D7E6F"/>
  </w:style>
  <w:style w:type="paragraph" w:customStyle="1" w:styleId="376323F4B7CE49BDB21529355724DE86">
    <w:name w:val="376323F4B7CE49BDB21529355724DE86"/>
    <w:rsid w:val="009D7E6F"/>
  </w:style>
  <w:style w:type="paragraph" w:customStyle="1" w:styleId="6C017C07FCD34974B03E38C99F170108">
    <w:name w:val="6C017C07FCD34974B03E38C99F170108"/>
    <w:rsid w:val="009D7E6F"/>
  </w:style>
  <w:style w:type="paragraph" w:customStyle="1" w:styleId="CAD5E2060FBF4911B927C0F57672588C">
    <w:name w:val="CAD5E2060FBF4911B927C0F57672588C"/>
    <w:rsid w:val="009D7E6F"/>
  </w:style>
  <w:style w:type="paragraph" w:customStyle="1" w:styleId="70928CF38E064F15BC9BA87378E60CD6">
    <w:name w:val="70928CF38E064F15BC9BA87378E60CD6"/>
    <w:rsid w:val="009D7E6F"/>
  </w:style>
  <w:style w:type="paragraph" w:customStyle="1" w:styleId="8C04CA0B13E84401AC6BD90AF4D2352B">
    <w:name w:val="8C04CA0B13E84401AC6BD90AF4D2352B"/>
    <w:rsid w:val="009D7E6F"/>
  </w:style>
  <w:style w:type="paragraph" w:customStyle="1" w:styleId="9260BBE62C37497BA640E386DC84326F">
    <w:name w:val="9260BBE62C37497BA640E386DC84326F"/>
    <w:rsid w:val="00577B68"/>
  </w:style>
  <w:style w:type="paragraph" w:customStyle="1" w:styleId="322D3B963DFB433098ED7F04986C08BF">
    <w:name w:val="322D3B963DFB433098ED7F04986C08BF"/>
    <w:rsid w:val="00577B68"/>
  </w:style>
  <w:style w:type="paragraph" w:customStyle="1" w:styleId="D3F2B1A56A3E41699FB6FF1B76D246DC">
    <w:name w:val="D3F2B1A56A3E41699FB6FF1B76D246DC"/>
    <w:rsid w:val="00577B68"/>
  </w:style>
  <w:style w:type="paragraph" w:customStyle="1" w:styleId="F70EBAE1A1334196B102E47F0493FFFB">
    <w:name w:val="F70EBAE1A1334196B102E47F0493FFFB"/>
    <w:rsid w:val="00577B68"/>
  </w:style>
  <w:style w:type="paragraph" w:customStyle="1" w:styleId="B413F273C24943A8AFA1DDD4F778B961">
    <w:name w:val="B413F273C24943A8AFA1DDD4F778B961"/>
    <w:rsid w:val="00577B68"/>
  </w:style>
  <w:style w:type="paragraph" w:customStyle="1" w:styleId="B1420ABB396E4405B6684C5BD19A770B">
    <w:name w:val="B1420ABB396E4405B6684C5BD19A770B"/>
    <w:rsid w:val="00577B68"/>
  </w:style>
  <w:style w:type="paragraph" w:customStyle="1" w:styleId="DC65F9A83BF74C01B77ADAD55CD036B6">
    <w:name w:val="DC65F9A83BF74C01B77ADAD55CD036B6"/>
    <w:rsid w:val="00577B68"/>
  </w:style>
  <w:style w:type="paragraph" w:customStyle="1" w:styleId="FDC0CD1BEE3F4B309401D8BDFDA1E5BB">
    <w:name w:val="FDC0CD1BEE3F4B309401D8BDFDA1E5BB"/>
    <w:rsid w:val="00577B68"/>
  </w:style>
  <w:style w:type="paragraph" w:customStyle="1" w:styleId="BD46A513B432467687F2771F8E5E14C6">
    <w:name w:val="BD46A513B432467687F2771F8E5E14C6"/>
    <w:rsid w:val="00577B68"/>
  </w:style>
  <w:style w:type="paragraph" w:customStyle="1" w:styleId="5F7723F6617C4C17AB59644784773F45">
    <w:name w:val="5F7723F6617C4C17AB59644784773F45"/>
    <w:rsid w:val="00577B68"/>
  </w:style>
  <w:style w:type="paragraph" w:customStyle="1" w:styleId="193EF4C392564DB29C1B4209B71C5746">
    <w:name w:val="193EF4C392564DB29C1B4209B71C5746"/>
    <w:rsid w:val="00577B68"/>
  </w:style>
  <w:style w:type="paragraph" w:customStyle="1" w:styleId="B6E48D3589E1430090E4F8EDE0E51E90">
    <w:name w:val="B6E48D3589E1430090E4F8EDE0E51E90"/>
    <w:rsid w:val="00577B68"/>
  </w:style>
  <w:style w:type="paragraph" w:customStyle="1" w:styleId="9FC897F5611148EB99D742200BF54410">
    <w:name w:val="9FC897F5611148EB99D742200BF54410"/>
    <w:rsid w:val="00577B68"/>
  </w:style>
  <w:style w:type="paragraph" w:customStyle="1" w:styleId="17748BD897734489A9705B29CCF949DA">
    <w:name w:val="17748BD897734489A9705B29CCF949DA"/>
    <w:rsid w:val="00577B68"/>
  </w:style>
  <w:style w:type="paragraph" w:customStyle="1" w:styleId="0538C15E67EB4EE0986CA82EE1ABF709">
    <w:name w:val="0538C15E67EB4EE0986CA82EE1ABF709"/>
    <w:rsid w:val="00577B68"/>
  </w:style>
  <w:style w:type="paragraph" w:customStyle="1" w:styleId="E9296FDC9DB247B0975C9B23DD8B2D9B">
    <w:name w:val="E9296FDC9DB247B0975C9B23DD8B2D9B"/>
    <w:rsid w:val="00577B68"/>
  </w:style>
  <w:style w:type="paragraph" w:customStyle="1" w:styleId="6670B0B3DC9A4A6AB83F51DEA65E39D7">
    <w:name w:val="6670B0B3DC9A4A6AB83F51DEA65E39D7"/>
    <w:rsid w:val="00577B68"/>
  </w:style>
  <w:style w:type="paragraph" w:customStyle="1" w:styleId="7F8D464098BC40EBA5D841DDFD630A70">
    <w:name w:val="7F8D464098BC40EBA5D841DDFD630A70"/>
    <w:rsid w:val="00577B68"/>
  </w:style>
  <w:style w:type="paragraph" w:customStyle="1" w:styleId="EB8E68EE60784AFFB13716CD9B028031">
    <w:name w:val="EB8E68EE60784AFFB13716CD9B028031"/>
    <w:rsid w:val="00577B68"/>
  </w:style>
  <w:style w:type="paragraph" w:customStyle="1" w:styleId="3456E1B2E0D3411584F7CFBDF02CD3E9">
    <w:name w:val="3456E1B2E0D3411584F7CFBDF02CD3E9"/>
    <w:rsid w:val="00577B68"/>
  </w:style>
  <w:style w:type="paragraph" w:customStyle="1" w:styleId="2887F390C4FB43E5A4D58108A86620CB">
    <w:name w:val="2887F390C4FB43E5A4D58108A86620CB"/>
    <w:rsid w:val="00577B68"/>
  </w:style>
  <w:style w:type="paragraph" w:customStyle="1" w:styleId="085D1D90DF8A44858AE418B179F0C57C">
    <w:name w:val="085D1D90DF8A44858AE418B179F0C57C"/>
    <w:rsid w:val="00577B68"/>
  </w:style>
  <w:style w:type="paragraph" w:customStyle="1" w:styleId="76E7282E02FE4B6289694A5A27A732B3">
    <w:name w:val="76E7282E02FE4B6289694A5A27A732B3"/>
    <w:rsid w:val="00577B68"/>
  </w:style>
  <w:style w:type="paragraph" w:customStyle="1" w:styleId="DA97E9BD0234402C845EF607A16C92FE">
    <w:name w:val="DA97E9BD0234402C845EF607A16C92FE"/>
    <w:rsid w:val="00577B68"/>
  </w:style>
  <w:style w:type="paragraph" w:customStyle="1" w:styleId="4A5945DAC4C14F3F92151383C10CF52C">
    <w:name w:val="4A5945DAC4C14F3F92151383C10CF52C"/>
    <w:rsid w:val="00577B68"/>
  </w:style>
  <w:style w:type="paragraph" w:customStyle="1" w:styleId="4186A8C366E943F985E847BECE56BBE9">
    <w:name w:val="4186A8C366E943F985E847BECE56BBE9"/>
    <w:rsid w:val="00577B68"/>
  </w:style>
  <w:style w:type="paragraph" w:customStyle="1" w:styleId="8A28A2BF62A34990AD6FC621C914E1D1">
    <w:name w:val="8A28A2BF62A34990AD6FC621C914E1D1"/>
    <w:rsid w:val="00577B68"/>
  </w:style>
  <w:style w:type="paragraph" w:customStyle="1" w:styleId="641B3B73BE70488AB35895EC5AA025E7">
    <w:name w:val="641B3B73BE70488AB35895EC5AA025E7"/>
    <w:rsid w:val="00577B68"/>
  </w:style>
  <w:style w:type="paragraph" w:customStyle="1" w:styleId="B272EF01E3B341628CACAC16A016483A">
    <w:name w:val="B272EF01E3B341628CACAC16A016483A"/>
    <w:rsid w:val="00577B68"/>
  </w:style>
  <w:style w:type="paragraph" w:customStyle="1" w:styleId="20540608DC934FF1BB819AB90CDFCFD4">
    <w:name w:val="20540608DC934FF1BB819AB90CDFCFD4"/>
    <w:rsid w:val="00577B68"/>
  </w:style>
  <w:style w:type="paragraph" w:customStyle="1" w:styleId="67D1638E57BE427EA11CE2093B360950">
    <w:name w:val="67D1638E57BE427EA11CE2093B360950"/>
    <w:rsid w:val="00577B68"/>
  </w:style>
  <w:style w:type="paragraph" w:customStyle="1" w:styleId="07EA8B784AE04393B131E40BB406E954">
    <w:name w:val="07EA8B784AE04393B131E40BB406E954"/>
    <w:rsid w:val="00577B6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4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design)</vt:lpstr>
    </vt:vector>
  </TitlesOfParts>
  <Company>UMASS AMHERST</Company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Marketing and Public Relations</dc:creator>
  <cp:lastModifiedBy>Andrew</cp:lastModifiedBy>
  <cp:revision>2</cp:revision>
  <cp:lastPrinted>2015-07-29T15:43:00Z</cp:lastPrinted>
  <dcterms:created xsi:type="dcterms:W3CDTF">2015-08-17T16:39:00Z</dcterms:created>
  <dcterms:modified xsi:type="dcterms:W3CDTF">2015-08-17T16:39:00Z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