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97"/>
        <w:tblW w:w="9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471"/>
        <w:gridCol w:w="5446"/>
        <w:gridCol w:w="3077"/>
        <w:gridCol w:w="320"/>
      </w:tblGrid>
      <w:tr w:rsidR="00D15291" w:rsidRPr="001001DE" w14:paraId="64A3D993" w14:textId="77777777" w:rsidTr="00180CC4">
        <w:trPr>
          <w:gridAfter w:val="1"/>
          <w:wAfter w:w="320" w:type="dxa"/>
          <w:trHeight w:val="77"/>
        </w:trPr>
        <w:tc>
          <w:tcPr>
            <w:tcW w:w="9677" w:type="dxa"/>
            <w:gridSpan w:val="4"/>
            <w:vAlign w:val="bottom"/>
          </w:tcPr>
          <w:p w14:paraId="2ECC09E1" w14:textId="77777777" w:rsidR="00D15291" w:rsidRPr="001001DE" w:rsidRDefault="00144E21" w:rsidP="00BB294B">
            <w:pPr>
              <w:pStyle w:val="YourName"/>
              <w:jc w:val="center"/>
              <w:rPr>
                <w:rFonts w:cs="Times New Roman"/>
              </w:rPr>
            </w:pPr>
            <w:r w:rsidRPr="001001DE">
              <w:rPr>
                <w:rFonts w:eastAsia="Times New Roman" w:cs="Times New Roman"/>
                <w:caps w:val="0"/>
                <w:smallCaps/>
                <w:color w:val="5C83B4"/>
                <w:spacing w:val="0"/>
                <w:szCs w:val="40"/>
              </w:rPr>
              <w:t>Karin Eichelman</w:t>
            </w:r>
          </w:p>
        </w:tc>
      </w:tr>
      <w:tr w:rsidR="00D15291" w:rsidRPr="001001DE" w14:paraId="1CEC94AE" w14:textId="77777777" w:rsidTr="00180CC4">
        <w:trPr>
          <w:gridBefore w:val="1"/>
          <w:wBefore w:w="683" w:type="dxa"/>
          <w:trHeight w:val="133"/>
        </w:trPr>
        <w:tc>
          <w:tcPr>
            <w:tcW w:w="471" w:type="dxa"/>
          </w:tcPr>
          <w:p w14:paraId="7CDEB843" w14:textId="77777777" w:rsidR="00D15291" w:rsidRPr="001001DE" w:rsidRDefault="00A628A7" w:rsidP="001D59FD">
            <w:pPr>
              <w:rPr>
                <w:rFonts w:cs="Times New Roman"/>
              </w:rPr>
            </w:pPr>
            <w:r w:rsidRPr="001001DE">
              <w:rPr>
                <w:rFonts w:cs="Times New Roman"/>
              </w:rPr>
              <w:t xml:space="preserve">  </w:t>
            </w:r>
            <w:r w:rsidR="009959E1" w:rsidRPr="001001DE">
              <w:rPr>
                <w:rFonts w:cs="Times New Roman"/>
              </w:rPr>
              <w:t xml:space="preserve">  </w:t>
            </w:r>
          </w:p>
        </w:tc>
        <w:tc>
          <w:tcPr>
            <w:tcW w:w="8843" w:type="dxa"/>
            <w:gridSpan w:val="3"/>
          </w:tcPr>
          <w:p w14:paraId="074FD6B5" w14:textId="77777777" w:rsidR="00D15291" w:rsidRPr="001001DE" w:rsidRDefault="009959E1" w:rsidP="00144E21">
            <w:pPr>
              <w:pStyle w:val="PersonalInformation"/>
              <w:rPr>
                <w:rFonts w:cs="Times New Roman"/>
              </w:rPr>
            </w:pPr>
            <w:r w:rsidRPr="001001DE">
              <w:rPr>
                <w:rFonts w:cs="Times New Roman"/>
              </w:rPr>
              <w:t xml:space="preserve">    </w:t>
            </w:r>
            <w:r w:rsidR="00F910EC" w:rsidRPr="001001DE">
              <w:rPr>
                <w:rFonts w:cs="Times New Roman"/>
              </w:rPr>
              <w:t xml:space="preserve">    </w:t>
            </w:r>
            <w:r w:rsidR="00144E21" w:rsidRPr="001001DE">
              <w:rPr>
                <w:rFonts w:cs="Times New Roman"/>
              </w:rPr>
              <w:t>1</w:t>
            </w:r>
            <w:r w:rsidR="001D59FD" w:rsidRPr="001001DE">
              <w:rPr>
                <w:rFonts w:cs="Times New Roman"/>
              </w:rPr>
              <w:t xml:space="preserve"> </w:t>
            </w:r>
            <w:proofErr w:type="spellStart"/>
            <w:r w:rsidR="00144E21" w:rsidRPr="001001DE">
              <w:rPr>
                <w:rFonts w:cs="Times New Roman"/>
              </w:rPr>
              <w:t>Butterhill</w:t>
            </w:r>
            <w:proofErr w:type="spellEnd"/>
            <w:r w:rsidR="00144E21" w:rsidRPr="001001DE">
              <w:rPr>
                <w:rFonts w:cs="Times New Roman"/>
              </w:rPr>
              <w:t xml:space="preserve"> Road, Pelham </w:t>
            </w:r>
            <w:proofErr w:type="gramStart"/>
            <w:r w:rsidR="00144E21" w:rsidRPr="001001DE">
              <w:rPr>
                <w:rFonts w:cs="Times New Roman"/>
              </w:rPr>
              <w:t>MA</w:t>
            </w:r>
            <w:r w:rsidR="00D15291" w:rsidRPr="001001DE">
              <w:rPr>
                <w:rFonts w:cs="Times New Roman"/>
              </w:rPr>
              <w:t xml:space="preserve">  |</w:t>
            </w:r>
            <w:proofErr w:type="gramEnd"/>
            <w:r w:rsidR="00D15291" w:rsidRPr="001001DE">
              <w:rPr>
                <w:rFonts w:cs="Times New Roman"/>
              </w:rPr>
              <w:t xml:space="preserve">  </w:t>
            </w:r>
            <w:r w:rsidR="00144E21" w:rsidRPr="001001DE">
              <w:rPr>
                <w:rFonts w:cs="Times New Roman"/>
              </w:rPr>
              <w:t>keichelman@gmail.com</w:t>
            </w:r>
            <w:r w:rsidR="00D15291" w:rsidRPr="001001DE">
              <w:rPr>
                <w:rFonts w:cs="Times New Roman"/>
              </w:rPr>
              <w:t xml:space="preserve">  |  (</w:t>
            </w:r>
            <w:r w:rsidR="00144E21" w:rsidRPr="001001DE">
              <w:rPr>
                <w:rFonts w:cs="Times New Roman"/>
              </w:rPr>
              <w:t>617</w:t>
            </w:r>
            <w:r w:rsidR="00D15291" w:rsidRPr="001001DE">
              <w:rPr>
                <w:rFonts w:cs="Times New Roman"/>
              </w:rPr>
              <w:t xml:space="preserve">) </w:t>
            </w:r>
            <w:r w:rsidR="00144E21" w:rsidRPr="001001DE">
              <w:rPr>
                <w:rFonts w:cs="Times New Roman"/>
              </w:rPr>
              <w:t>797</w:t>
            </w:r>
            <w:r w:rsidR="00D15291" w:rsidRPr="001001DE">
              <w:rPr>
                <w:rFonts w:cs="Times New Roman"/>
              </w:rPr>
              <w:t>-</w:t>
            </w:r>
            <w:r w:rsidR="00144E21" w:rsidRPr="001001DE">
              <w:rPr>
                <w:rFonts w:cs="Times New Roman"/>
              </w:rPr>
              <w:t>5627</w:t>
            </w:r>
            <w:r w:rsidR="00D15291" w:rsidRPr="001001DE">
              <w:rPr>
                <w:rFonts w:cs="Times New Roman"/>
              </w:rPr>
              <w:t xml:space="preserve">  |  </w:t>
            </w:r>
            <w:r w:rsidR="00144E21" w:rsidRPr="001001DE">
              <w:rPr>
                <w:rFonts w:cs="Times New Roman"/>
              </w:rPr>
              <w:t>github.com/</w:t>
            </w:r>
            <w:proofErr w:type="spellStart"/>
            <w:r w:rsidR="00144E21" w:rsidRPr="001001DE">
              <w:rPr>
                <w:rFonts w:cs="Times New Roman"/>
              </w:rPr>
              <w:t>anbranin</w:t>
            </w:r>
            <w:proofErr w:type="spellEnd"/>
          </w:p>
        </w:tc>
      </w:tr>
      <w:tr w:rsidR="00D15291" w:rsidRPr="001001DE" w14:paraId="69AC4FD6" w14:textId="77777777" w:rsidTr="00180CC4">
        <w:trPr>
          <w:gridAfter w:val="1"/>
          <w:wAfter w:w="320" w:type="dxa"/>
          <w:trHeight w:val="468"/>
        </w:trPr>
        <w:tc>
          <w:tcPr>
            <w:tcW w:w="9677" w:type="dxa"/>
            <w:gridSpan w:val="4"/>
          </w:tcPr>
          <w:p w14:paraId="3B109028" w14:textId="77777777" w:rsidR="00D15291" w:rsidRPr="001001DE" w:rsidRDefault="00D15291" w:rsidP="001D59FD">
            <w:pPr>
              <w:pStyle w:val="SectionHeading"/>
              <w:framePr w:hSpace="0" w:wrap="auto" w:vAnchor="margin" w:hAnchor="text" w:xAlign="left" w:yAlign="inline"/>
              <w:spacing w:line="20" w:lineRule="atLeast"/>
              <w:rPr>
                <w:rFonts w:cs="Times New Roman"/>
                <w:b/>
                <w:sz w:val="24"/>
                <w:szCs w:val="24"/>
              </w:rPr>
            </w:pPr>
          </w:p>
          <w:p w14:paraId="05772A2C" w14:textId="77777777" w:rsidR="00D15291" w:rsidRPr="001001DE" w:rsidRDefault="00144E21" w:rsidP="00144E21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sz w:val="24"/>
                <w:szCs w:val="24"/>
              </w:rPr>
              <w:t>Skills and technical knowledge</w:t>
            </w:r>
          </w:p>
          <w:p w14:paraId="47999314" w14:textId="77777777" w:rsidR="00BB294B" w:rsidRPr="001001DE" w:rsidRDefault="00BB294B" w:rsidP="001D59FD">
            <w:pPr>
              <w:pStyle w:val="SectionHeading"/>
              <w:framePr w:hSpace="0" w:wrap="auto" w:vAnchor="margin" w:hAnchor="text" w:xAlign="left" w:yAlign="inline"/>
              <w:spacing w:line="20" w:lineRule="atLeast"/>
              <w:rPr>
                <w:rFonts w:cs="Times New Roman"/>
                <w:b/>
                <w:sz w:val="12"/>
                <w:szCs w:val="24"/>
              </w:rPr>
            </w:pPr>
            <w:r w:rsidRPr="001001DE">
              <w:rPr>
                <w:rFonts w:cs="Times New Roman"/>
                <w:b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9A6EF6" wp14:editId="7A9FC9FA">
                      <wp:simplePos x="0" y="0"/>
                      <wp:positionH relativeFrom="column">
                        <wp:posOffset>39115</wp:posOffset>
                      </wp:positionH>
                      <wp:positionV relativeFrom="paragraph">
                        <wp:posOffset>-3073</wp:posOffset>
                      </wp:positionV>
                      <wp:extent cx="6554419" cy="0"/>
                      <wp:effectExtent l="0" t="0" r="1841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4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-.25pt" to="519.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" strokecolor="#5c83b4 [3204]" strokeweight="1pt"/>
                  </w:pict>
                </mc:Fallback>
              </mc:AlternateContent>
            </w:r>
          </w:p>
        </w:tc>
      </w:tr>
      <w:tr w:rsidR="00D15291" w:rsidRPr="001001DE" w14:paraId="71F205D1" w14:textId="77777777" w:rsidTr="002070B3">
        <w:trPr>
          <w:gridAfter w:val="1"/>
          <w:wAfter w:w="320" w:type="dxa"/>
          <w:trHeight w:val="2690"/>
        </w:trPr>
        <w:tc>
          <w:tcPr>
            <w:tcW w:w="9677" w:type="dxa"/>
            <w:gridSpan w:val="4"/>
            <w:tcMar>
              <w:bottom w:w="259" w:type="dxa"/>
            </w:tcMar>
          </w:tcPr>
          <w:tbl>
            <w:tblPr>
              <w:tblStyle w:val="TableGrid"/>
              <w:tblW w:w="8819" w:type="dxa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9"/>
              <w:gridCol w:w="4410"/>
            </w:tblGrid>
            <w:tr w:rsidR="00E66BCB" w:rsidRPr="001001DE" w14:paraId="539B18E1" w14:textId="77777777" w:rsidTr="00180CC4">
              <w:trPr>
                <w:trHeight w:val="241"/>
              </w:trPr>
              <w:tc>
                <w:tcPr>
                  <w:tcW w:w="4409" w:type="dxa"/>
                </w:tcPr>
                <w:p w14:paraId="6BAF28EA" w14:textId="6A52409C" w:rsidR="00E66BCB" w:rsidRPr="001001DE" w:rsidRDefault="00692859" w:rsidP="00E604FD">
                  <w:pPr>
                    <w:pStyle w:val="SectionHeading"/>
                    <w:framePr w:wrap="around"/>
                  </w:pPr>
                  <w:r>
                    <w:t>Proficient</w:t>
                  </w:r>
                </w:p>
              </w:tc>
              <w:tc>
                <w:tcPr>
                  <w:tcW w:w="4410" w:type="dxa"/>
                </w:tcPr>
                <w:p w14:paraId="39C19C6F" w14:textId="7085800E" w:rsidR="00E604FD" w:rsidRPr="006536B5" w:rsidRDefault="00692859" w:rsidP="00E604FD">
                  <w:pPr>
                    <w:pStyle w:val="SectionHeading"/>
                    <w:framePr w:wrap="around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Knowledgable</w:t>
                  </w:r>
                </w:p>
              </w:tc>
            </w:tr>
            <w:tr w:rsidR="00180CC4" w:rsidRPr="001001DE" w14:paraId="2163EB0F" w14:textId="77777777" w:rsidTr="00180CC4">
              <w:trPr>
                <w:trHeight w:val="241"/>
              </w:trPr>
              <w:tc>
                <w:tcPr>
                  <w:tcW w:w="4409" w:type="dxa"/>
                </w:tcPr>
                <w:p w14:paraId="00163F51" w14:textId="341E1A54" w:rsidR="00180CC4" w:rsidRPr="006536B5" w:rsidRDefault="00180CC4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 xml:space="preserve">Ruby /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Ruby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 on Rails</w:t>
                  </w:r>
                </w:p>
              </w:tc>
              <w:tc>
                <w:tcPr>
                  <w:tcW w:w="4410" w:type="dxa"/>
                </w:tcPr>
                <w:p w14:paraId="7087B627" w14:textId="299B2C87" w:rsidR="00180CC4" w:rsidRPr="006536B5" w:rsidRDefault="00180CC4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>JavaScript / JQuery</w:t>
                  </w:r>
                </w:p>
              </w:tc>
            </w:tr>
            <w:tr w:rsidR="00180CC4" w:rsidRPr="001001DE" w14:paraId="6A8110B8" w14:textId="77777777" w:rsidTr="00180CC4">
              <w:trPr>
                <w:trHeight w:val="241"/>
              </w:trPr>
              <w:tc>
                <w:tcPr>
                  <w:tcW w:w="4409" w:type="dxa"/>
                </w:tcPr>
                <w:p w14:paraId="113D6D80" w14:textId="1083DD40" w:rsidR="00180CC4" w:rsidRPr="006536B5" w:rsidRDefault="007F4F86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sz w:val="18"/>
                      <w:szCs w:val="18"/>
                    </w:rPr>
                    <w:t>RSpec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, Capybara,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FactoryGirl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Webmock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7C9E932D" w14:textId="13FFBA18" w:rsidR="00180CC4" w:rsidRPr="006536B5" w:rsidRDefault="0038697A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sz w:val="18"/>
                      <w:szCs w:val="18"/>
                    </w:rPr>
                    <w:t>PostgresSQL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 / SQLite / MySQL</w:t>
                  </w:r>
                </w:p>
              </w:tc>
            </w:tr>
            <w:tr w:rsidR="00180CC4" w:rsidRPr="001001DE" w14:paraId="38A770E0" w14:textId="77777777" w:rsidTr="0054153B">
              <w:trPr>
                <w:trHeight w:val="341"/>
              </w:trPr>
              <w:tc>
                <w:tcPr>
                  <w:tcW w:w="4409" w:type="dxa"/>
                </w:tcPr>
                <w:p w14:paraId="746B47EB" w14:textId="7BAC3110" w:rsidR="00180CC4" w:rsidRPr="006536B5" w:rsidRDefault="0038697A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Git</w:t>
                  </w:r>
                  <w:proofErr w:type="spellEnd"/>
                  <w:r w:rsidRPr="006536B5">
                    <w:rPr>
                      <w:rFonts w:cs="Times New Roman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Github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52B303D9" w14:textId="2197761F" w:rsidR="00180CC4" w:rsidRPr="006536B5" w:rsidRDefault="0038697A" w:rsidP="00200519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OSX / Ubuntu / Windows</w:t>
                  </w:r>
                </w:p>
              </w:tc>
            </w:tr>
            <w:tr w:rsidR="00180CC4" w:rsidRPr="001001DE" w14:paraId="7F10DAFB" w14:textId="77777777" w:rsidTr="00180CC4">
              <w:trPr>
                <w:trHeight w:val="241"/>
              </w:trPr>
              <w:tc>
                <w:tcPr>
                  <w:tcW w:w="4409" w:type="dxa"/>
                </w:tcPr>
                <w:p w14:paraId="0AA22170" w14:textId="0B9C0659" w:rsidR="00180CC4" w:rsidRPr="006536B5" w:rsidRDefault="0038697A" w:rsidP="00180CC4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HTML / HAML</w:t>
                  </w:r>
                </w:p>
              </w:tc>
              <w:tc>
                <w:tcPr>
                  <w:tcW w:w="4410" w:type="dxa"/>
                </w:tcPr>
                <w:p w14:paraId="08E973EC" w14:textId="4A9B395C" w:rsidR="00180CC4" w:rsidRPr="006536B5" w:rsidRDefault="0038697A" w:rsidP="00200519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AJAX</w:t>
                  </w:r>
                </w:p>
              </w:tc>
            </w:tr>
            <w:tr w:rsidR="00180CC4" w:rsidRPr="001001DE" w14:paraId="3AC7DB52" w14:textId="77777777" w:rsidTr="00180CC4">
              <w:trPr>
                <w:trHeight w:val="307"/>
              </w:trPr>
              <w:tc>
                <w:tcPr>
                  <w:tcW w:w="4409" w:type="dxa"/>
                </w:tcPr>
                <w:p w14:paraId="3C902D3B" w14:textId="1778B574" w:rsidR="00180CC4" w:rsidRPr="006536B5" w:rsidRDefault="0038697A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 xml:space="preserve">Travis CI, </w:t>
                  </w: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Codeclimate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0224045B" w14:textId="52282092" w:rsidR="00180CC4" w:rsidRPr="006536B5" w:rsidRDefault="00180CC4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Markdown</w:t>
                  </w:r>
                </w:p>
              </w:tc>
            </w:tr>
            <w:tr w:rsidR="00180CC4" w:rsidRPr="001001DE" w14:paraId="5372DDFE" w14:textId="77777777" w:rsidTr="00180CC4">
              <w:trPr>
                <w:trHeight w:val="248"/>
              </w:trPr>
              <w:tc>
                <w:tcPr>
                  <w:tcW w:w="4409" w:type="dxa"/>
                </w:tcPr>
                <w:p w14:paraId="20359E7A" w14:textId="01E4DC70" w:rsidR="00180CC4" w:rsidRPr="006536B5" w:rsidRDefault="00DD0F71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CSS / SCSS, Bootstrap</w:t>
                  </w:r>
                </w:p>
              </w:tc>
              <w:tc>
                <w:tcPr>
                  <w:tcW w:w="4410" w:type="dxa"/>
                </w:tcPr>
                <w:p w14:paraId="440D75F4" w14:textId="1FEE2AF1" w:rsidR="00180CC4" w:rsidRPr="006536B5" w:rsidRDefault="007F4F86" w:rsidP="007F4F86">
                  <w:pPr>
                    <w:pStyle w:val="SectionHeading"/>
                    <w:framePr w:wrap="around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Familiar</w:t>
                  </w:r>
                </w:p>
              </w:tc>
            </w:tr>
            <w:tr w:rsidR="00180CC4" w:rsidRPr="001001DE" w14:paraId="481C8894" w14:textId="77777777" w:rsidTr="00180CC4">
              <w:trPr>
                <w:trHeight w:val="231"/>
              </w:trPr>
              <w:tc>
                <w:tcPr>
                  <w:tcW w:w="4409" w:type="dxa"/>
                </w:tcPr>
                <w:p w14:paraId="78BB36A2" w14:textId="6DA2540E" w:rsidR="0038697A" w:rsidRPr="006536B5" w:rsidRDefault="0038697A" w:rsidP="00180CC4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>JSON</w:t>
                  </w:r>
                </w:p>
              </w:tc>
              <w:tc>
                <w:tcPr>
                  <w:tcW w:w="4410" w:type="dxa"/>
                </w:tcPr>
                <w:p w14:paraId="412BCB21" w14:textId="2AAB5581" w:rsidR="00180CC4" w:rsidRPr="006536B5" w:rsidRDefault="0038697A" w:rsidP="0038697A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Capistrano</w:t>
                  </w:r>
                </w:p>
              </w:tc>
            </w:tr>
            <w:tr w:rsidR="00180CC4" w:rsidRPr="001001DE" w14:paraId="04FC2BA9" w14:textId="77777777" w:rsidTr="00180CC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286"/>
              </w:trPr>
              <w:tc>
                <w:tcPr>
                  <w:tcW w:w="4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07C92" w14:textId="33A8D527" w:rsidR="00180CC4" w:rsidRPr="006536B5" w:rsidRDefault="007F4F86" w:rsidP="0020051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RVM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7A89B" w14:textId="2C82A2C6" w:rsidR="00180CC4" w:rsidRPr="006536B5" w:rsidRDefault="0038697A" w:rsidP="00F95C1C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Passenger / Apache</w:t>
                  </w:r>
                </w:p>
              </w:tc>
            </w:tr>
          </w:tbl>
          <w:p w14:paraId="2548B91B" w14:textId="77777777" w:rsidR="00F3698C" w:rsidRPr="001001DE" w:rsidRDefault="00F3698C" w:rsidP="00F3698C">
            <w:pPr>
              <w:pStyle w:val="ListParagraph"/>
              <w:numPr>
                <w:ilvl w:val="0"/>
                <w:numId w:val="0"/>
              </w:numPr>
              <w:ind w:left="360"/>
              <w:rPr>
                <w:rFonts w:cs="Times New Roman"/>
              </w:rPr>
            </w:pPr>
          </w:p>
        </w:tc>
      </w:tr>
      <w:tr w:rsidR="00D15291" w:rsidRPr="001001DE" w14:paraId="69FB099A" w14:textId="77777777" w:rsidTr="00180CC4">
        <w:trPr>
          <w:gridAfter w:val="1"/>
          <w:wAfter w:w="320" w:type="dxa"/>
          <w:trHeight w:val="477"/>
        </w:trPr>
        <w:tc>
          <w:tcPr>
            <w:tcW w:w="9677" w:type="dxa"/>
            <w:gridSpan w:val="4"/>
            <w:vAlign w:val="center"/>
          </w:tcPr>
          <w:p w14:paraId="6CD607ED" w14:textId="5C2A0D2A" w:rsidR="00D15291" w:rsidRPr="001001DE" w:rsidRDefault="00BB294B" w:rsidP="00991DCE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0D9D43" wp14:editId="1756D1C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207645</wp:posOffset>
                      </wp:positionV>
                      <wp:extent cx="6553835" cy="0"/>
                      <wp:effectExtent l="0" t="0" r="1841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6.35pt" to="519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" strokecolor="#5c83b4 [3204]" strokeweight="1pt"/>
                  </w:pict>
                </mc:Fallback>
              </mc:AlternateContent>
            </w:r>
            <w:r w:rsidR="00D15291" w:rsidRPr="001001DE">
              <w:rPr>
                <w:sz w:val="24"/>
                <w:szCs w:val="24"/>
              </w:rPr>
              <w:t xml:space="preserve">Career History and </w:t>
            </w:r>
            <w:r w:rsidR="003C2F94" w:rsidRPr="001001DE">
              <w:rPr>
                <w:sz w:val="24"/>
                <w:szCs w:val="24"/>
              </w:rPr>
              <w:t>Responsibilities</w:t>
            </w:r>
          </w:p>
        </w:tc>
      </w:tr>
      <w:tr w:rsidR="00D15291" w:rsidRPr="001001DE" w14:paraId="381E4A96" w14:textId="77777777" w:rsidTr="00180CC4">
        <w:trPr>
          <w:gridAfter w:val="1"/>
          <w:wAfter w:w="320" w:type="dxa"/>
          <w:trHeight w:val="299"/>
        </w:trPr>
        <w:tc>
          <w:tcPr>
            <w:tcW w:w="6600" w:type="dxa"/>
            <w:gridSpan w:val="3"/>
          </w:tcPr>
          <w:p w14:paraId="5EAC588C" w14:textId="3AC95ED2" w:rsidR="00D15291" w:rsidRPr="001001DE" w:rsidRDefault="003C2F94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Lead Systems Engineer, UMass Transportation Services</w:t>
            </w:r>
          </w:p>
        </w:tc>
        <w:tc>
          <w:tcPr>
            <w:tcW w:w="3077" w:type="dxa"/>
          </w:tcPr>
          <w:p w14:paraId="14CDD984" w14:textId="6871EDEB" w:rsidR="00D15291" w:rsidRPr="001001DE" w:rsidRDefault="00FA6774" w:rsidP="001D59FD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51"/>
                <w:placeholder>
                  <w:docPart w:val="4186A8C366E943F985E847BECE56BBE9"/>
                </w:placeholder>
                <w:date w:fullDate="2017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F4FED">
                  <w:rPr>
                    <w:rFonts w:cs="Times New Roman"/>
                  </w:rPr>
                  <w:t>2/12/2017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54"/>
                <w:placeholder>
                  <w:docPart w:val="8A28A2BF62A34990AD6FC621C914E1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1001DE">
                  <w:rPr>
                    <w:rFonts w:cs="Times New Roman"/>
                  </w:rPr>
                  <w:t>Present</w:t>
                </w:r>
              </w:sdtContent>
            </w:sdt>
          </w:p>
        </w:tc>
      </w:tr>
      <w:tr w:rsidR="00D15291" w:rsidRPr="001001DE" w14:paraId="3C420725" w14:textId="77777777" w:rsidTr="00180CC4">
        <w:trPr>
          <w:gridAfter w:val="1"/>
          <w:wAfter w:w="320" w:type="dxa"/>
          <w:trHeight w:val="884"/>
        </w:trPr>
        <w:tc>
          <w:tcPr>
            <w:tcW w:w="9677" w:type="dxa"/>
            <w:gridSpan w:val="4"/>
            <w:tcMar>
              <w:bottom w:w="115" w:type="dxa"/>
            </w:tcMar>
          </w:tcPr>
          <w:p w14:paraId="7D2027B7" w14:textId="402103D6" w:rsidR="00F7577B" w:rsidRPr="006536B5" w:rsidRDefault="001E6165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Design and implement</w:t>
            </w:r>
            <w:r w:rsidR="003C2F94" w:rsidRPr="006536B5">
              <w:rPr>
                <w:rFonts w:cs="Times New Roman"/>
                <w:sz w:val="18"/>
                <w:szCs w:val="18"/>
              </w:rPr>
              <w:t xml:space="preserve"> hiring process and training program for new developers</w:t>
            </w:r>
          </w:p>
          <w:p w14:paraId="55A0A5C5" w14:textId="242E2FEE" w:rsidR="009959E1" w:rsidRPr="006536B5" w:rsidRDefault="003C2F94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Oversee </w:t>
            </w:r>
            <w:r w:rsidR="001E6165">
              <w:rPr>
                <w:rFonts w:cs="Times New Roman"/>
                <w:sz w:val="18"/>
                <w:szCs w:val="18"/>
              </w:rPr>
              <w:t xml:space="preserve">simultaneous </w:t>
            </w:r>
            <w:r w:rsidRPr="006536B5">
              <w:rPr>
                <w:rFonts w:cs="Times New Roman"/>
                <w:sz w:val="18"/>
                <w:szCs w:val="18"/>
              </w:rPr>
              <w:t xml:space="preserve">development of </w:t>
            </w:r>
            <w:r w:rsidR="001E6165">
              <w:rPr>
                <w:rFonts w:cs="Times New Roman"/>
                <w:sz w:val="18"/>
                <w:szCs w:val="18"/>
              </w:rPr>
              <w:t>between 10 and 15</w:t>
            </w:r>
            <w:r w:rsidR="00991DCE" w:rsidRPr="006536B5">
              <w:rPr>
                <w:rFonts w:cs="Times New Roman"/>
                <w:sz w:val="18"/>
                <w:szCs w:val="18"/>
              </w:rPr>
              <w:t xml:space="preserve"> different</w:t>
            </w:r>
            <w:r w:rsidRPr="006536B5">
              <w:rPr>
                <w:rFonts w:cs="Times New Roman"/>
                <w:sz w:val="18"/>
                <w:szCs w:val="18"/>
              </w:rPr>
              <w:t xml:space="preserve"> projects and </w:t>
            </w:r>
            <w:r w:rsidR="001E6165">
              <w:rPr>
                <w:rFonts w:cs="Times New Roman"/>
                <w:sz w:val="18"/>
                <w:szCs w:val="18"/>
              </w:rPr>
              <w:t>determine which technological frameworks are best suited for their various uses</w:t>
            </w:r>
          </w:p>
          <w:p w14:paraId="33317B98" w14:textId="432DE2EF" w:rsidR="00551AB4" w:rsidRPr="006536B5" w:rsidRDefault="00190586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Assist in determining</w:t>
            </w:r>
            <w:r w:rsidR="003C2F94" w:rsidRPr="006536B5">
              <w:rPr>
                <w:rFonts w:cs="Times New Roman"/>
                <w:sz w:val="18"/>
                <w:szCs w:val="18"/>
              </w:rPr>
              <w:t xml:space="preserve"> future development of outdated software</w:t>
            </w:r>
            <w:r w:rsidR="0061258B" w:rsidRPr="006536B5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0C5F3A08" w14:textId="03C9F5FE" w:rsidR="00F7577B" w:rsidRPr="001001DE" w:rsidRDefault="00190586" w:rsidP="00991DCE">
            <w:pPr>
              <w:pStyle w:val="ListParagraph"/>
              <w:rPr>
                <w:rFonts w:cs="Times New Roman"/>
              </w:rPr>
            </w:pPr>
            <w:r w:rsidRPr="006536B5">
              <w:rPr>
                <w:rFonts w:cs="Times New Roman"/>
                <w:sz w:val="18"/>
                <w:szCs w:val="18"/>
              </w:rPr>
              <w:t>Organize</w:t>
            </w:r>
            <w:r w:rsidR="001E6165">
              <w:rPr>
                <w:rFonts w:cs="Times New Roman"/>
                <w:sz w:val="18"/>
                <w:szCs w:val="18"/>
              </w:rPr>
              <w:t xml:space="preserve"> and lead weekly</w:t>
            </w:r>
            <w:r w:rsidRPr="006536B5">
              <w:rPr>
                <w:rFonts w:cs="Times New Roman"/>
                <w:sz w:val="18"/>
                <w:szCs w:val="18"/>
              </w:rPr>
              <w:t xml:space="preserve"> code reviews</w:t>
            </w:r>
          </w:p>
        </w:tc>
      </w:tr>
      <w:tr w:rsidR="00D15291" w:rsidRPr="001001DE" w14:paraId="68035D75" w14:textId="77777777" w:rsidTr="00180CC4">
        <w:trPr>
          <w:gridAfter w:val="1"/>
          <w:wAfter w:w="320" w:type="dxa"/>
          <w:trHeight w:val="318"/>
        </w:trPr>
        <w:tc>
          <w:tcPr>
            <w:tcW w:w="6600" w:type="dxa"/>
            <w:gridSpan w:val="3"/>
          </w:tcPr>
          <w:p w14:paraId="4C18DFCC" w14:textId="2F14693B" w:rsidR="00D15291" w:rsidRPr="001001DE" w:rsidRDefault="003C2F94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Systems Engineer, UMass Transportation Services</w:t>
            </w:r>
          </w:p>
        </w:tc>
        <w:tc>
          <w:tcPr>
            <w:tcW w:w="3077" w:type="dxa"/>
          </w:tcPr>
          <w:p w14:paraId="714E6847" w14:textId="417A3B90" w:rsidR="00D15291" w:rsidRPr="001001DE" w:rsidRDefault="00FA6774" w:rsidP="001B1235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58"/>
                <w:placeholder>
                  <w:docPart w:val="B272EF01E3B341628CACAC16A016483A"/>
                </w:placeholder>
                <w:date w:fullDate="2015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4E21" w:rsidRPr="001001DE">
                  <w:rPr>
                    <w:rFonts w:cs="Times New Roman"/>
                  </w:rPr>
                  <w:t>5/1/2015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61"/>
                <w:placeholder>
                  <w:docPart w:val="20540608DC934FF1BB819AB90CDFCFD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B1235">
                  <w:rPr>
                    <w:rFonts w:cs="Times New Roman"/>
                  </w:rPr>
                  <w:t>present</w:t>
                </w:r>
              </w:sdtContent>
            </w:sdt>
          </w:p>
        </w:tc>
      </w:tr>
      <w:tr w:rsidR="00D15291" w:rsidRPr="001001DE" w14:paraId="505C2D80" w14:textId="77777777" w:rsidTr="0086021B">
        <w:trPr>
          <w:gridAfter w:val="1"/>
          <w:wAfter w:w="320" w:type="dxa"/>
          <w:trHeight w:val="2274"/>
        </w:trPr>
        <w:tc>
          <w:tcPr>
            <w:tcW w:w="9677" w:type="dxa"/>
            <w:gridSpan w:val="4"/>
            <w:tcMar>
              <w:bottom w:w="115" w:type="dxa"/>
            </w:tcMar>
          </w:tcPr>
          <w:p w14:paraId="78E9AC95" w14:textId="318DDE7C" w:rsidR="00856AAB" w:rsidRPr="006536B5" w:rsidRDefault="003C2F94" w:rsidP="00190586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Correspond with staff in various departments at</w:t>
            </w:r>
            <w:r w:rsidR="001530B3">
              <w:rPr>
                <w:rFonts w:cs="Times New Roman"/>
                <w:sz w:val="18"/>
                <w:szCs w:val="18"/>
              </w:rPr>
              <w:t xml:space="preserve"> UMass Transit to develop new</w:t>
            </w:r>
            <w:r w:rsidRPr="006536B5">
              <w:rPr>
                <w:rFonts w:cs="Times New Roman"/>
                <w:sz w:val="18"/>
                <w:szCs w:val="18"/>
              </w:rPr>
              <w:t xml:space="preserve"> applications and features</w:t>
            </w:r>
            <w:r w:rsidR="00B83DAF">
              <w:rPr>
                <w:rFonts w:cs="Times New Roman"/>
                <w:sz w:val="18"/>
                <w:szCs w:val="18"/>
              </w:rPr>
              <w:t>, using the principles of agile development</w:t>
            </w:r>
          </w:p>
          <w:p w14:paraId="0096144E" w14:textId="34E45660" w:rsidR="00E604FD" w:rsidRPr="006536B5" w:rsidRDefault="001530B3" w:rsidP="00E604FD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Implement bug-fixes and ensure reliability of primary</w:t>
            </w:r>
            <w:r w:rsidR="001F4FED" w:rsidRPr="006536B5">
              <w:rPr>
                <w:rFonts w:cs="Times New Roman"/>
                <w:sz w:val="18"/>
                <w:szCs w:val="18"/>
              </w:rPr>
              <w:t xml:space="preserve"> in-house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employee applicat</w:t>
            </w:r>
            <w:r>
              <w:rPr>
                <w:rFonts w:cs="Times New Roman"/>
                <w:sz w:val="18"/>
                <w:szCs w:val="18"/>
              </w:rPr>
              <w:t xml:space="preserve">ion used for functions critical to the operation of UMass Transit, such as managing user information, payroll, </w:t>
            </w:r>
            <w:r w:rsidR="001F4FED" w:rsidRPr="006536B5">
              <w:rPr>
                <w:rFonts w:cs="Times New Roman"/>
                <w:sz w:val="18"/>
                <w:szCs w:val="18"/>
              </w:rPr>
              <w:t>shifts,</w:t>
            </w:r>
            <w:r>
              <w:rPr>
                <w:rFonts w:cs="Times New Roman"/>
                <w:sz w:val="18"/>
                <w:szCs w:val="18"/>
              </w:rPr>
              <w:t xml:space="preserve"> and </w:t>
            </w:r>
            <w:r w:rsidR="001B1235">
              <w:rPr>
                <w:rFonts w:cs="Times New Roman"/>
                <w:sz w:val="18"/>
                <w:szCs w:val="18"/>
              </w:rPr>
              <w:t>vehicle maintenance</w:t>
            </w:r>
          </w:p>
          <w:p w14:paraId="1895ACAF" w14:textId="1CEE00CE" w:rsidR="00E604FD" w:rsidRPr="006536B5" w:rsidRDefault="004F60F3" w:rsidP="00E604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Manage</w:t>
            </w:r>
            <w:r w:rsidR="001A6931">
              <w:rPr>
                <w:rFonts w:cs="Times New Roman"/>
                <w:sz w:val="18"/>
                <w:szCs w:val="18"/>
              </w:rPr>
              <w:t xml:space="preserve"> databases for multiple Rails applications with a focus </w:t>
            </w:r>
            <w:bookmarkStart w:id="0" w:name="_GoBack"/>
            <w:bookmarkEnd w:id="0"/>
            <w:r w:rsidR="001A6931">
              <w:rPr>
                <w:rFonts w:cs="Times New Roman"/>
                <w:sz w:val="18"/>
                <w:szCs w:val="18"/>
              </w:rPr>
              <w:t>on efficient data retrieval and preservation</w:t>
            </w:r>
          </w:p>
          <w:p w14:paraId="0057ED98" w14:textId="386F9402" w:rsidR="00E604FD" w:rsidRPr="006536B5" w:rsidRDefault="001530B3" w:rsidP="003E4242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Participate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in on-call rotation</w:t>
            </w:r>
            <w:r>
              <w:rPr>
                <w:rFonts w:cs="Times New Roman"/>
                <w:sz w:val="18"/>
                <w:szCs w:val="18"/>
              </w:rPr>
              <w:t xml:space="preserve"> for Transit IT, respond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to urgent issues with employee-used </w:t>
            </w:r>
            <w:r>
              <w:rPr>
                <w:rFonts w:cs="Times New Roman"/>
                <w:sz w:val="18"/>
                <w:szCs w:val="18"/>
              </w:rPr>
              <w:t>applications as well as update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social media and public-facing we</w:t>
            </w:r>
            <w:r>
              <w:rPr>
                <w:rFonts w:cs="Times New Roman"/>
                <w:sz w:val="18"/>
                <w:szCs w:val="18"/>
              </w:rPr>
              <w:t>bsites with relevant, time-sensitive information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about Transit Services</w:t>
            </w:r>
          </w:p>
          <w:p w14:paraId="703C3222" w14:textId="78BE1542" w:rsidR="001E6165" w:rsidRPr="0086021B" w:rsidRDefault="0056163B" w:rsidP="0086021B">
            <w:pPr>
              <w:pStyle w:val="ListParagraph"/>
              <w:rPr>
                <w:rFonts w:cs="Times New Roman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Use both test-driven </w:t>
            </w:r>
            <w:r w:rsidR="0038697A" w:rsidRPr="006536B5">
              <w:rPr>
                <w:rFonts w:cs="Times New Roman"/>
                <w:sz w:val="18"/>
                <w:szCs w:val="18"/>
              </w:rPr>
              <w:t xml:space="preserve">and test-after </w:t>
            </w:r>
            <w:r w:rsidRPr="006536B5">
              <w:rPr>
                <w:rFonts w:cs="Times New Roman"/>
                <w:sz w:val="18"/>
                <w:szCs w:val="18"/>
              </w:rPr>
              <w:t xml:space="preserve">development </w:t>
            </w:r>
            <w:r w:rsidR="006536B5" w:rsidRPr="006536B5">
              <w:rPr>
                <w:rFonts w:cs="Times New Roman"/>
                <w:sz w:val="18"/>
                <w:szCs w:val="18"/>
              </w:rPr>
              <w:t>on Rails projects</w:t>
            </w:r>
            <w:r w:rsidR="002D7495" w:rsidRPr="006536B5">
              <w:rPr>
                <w:rFonts w:cs="Times New Roman"/>
                <w:sz w:val="18"/>
                <w:szCs w:val="18"/>
              </w:rPr>
              <w:t xml:space="preserve"> with a focus on </w:t>
            </w:r>
            <w:r w:rsidR="006536B5" w:rsidRPr="006536B5">
              <w:rPr>
                <w:rFonts w:cs="Times New Roman"/>
                <w:sz w:val="18"/>
                <w:szCs w:val="18"/>
              </w:rPr>
              <w:t>thoro</w:t>
            </w:r>
            <w:r w:rsidR="0086021B">
              <w:rPr>
                <w:rFonts w:cs="Times New Roman"/>
                <w:sz w:val="18"/>
                <w:szCs w:val="18"/>
              </w:rPr>
              <w:t>ugh</w:t>
            </w:r>
            <w:r w:rsidR="001530B3">
              <w:rPr>
                <w:rFonts w:cs="Times New Roman"/>
                <w:sz w:val="18"/>
                <w:szCs w:val="18"/>
              </w:rPr>
              <w:t xml:space="preserve"> coverage and evaluation of</w:t>
            </w:r>
            <w:r w:rsidR="006536B5" w:rsidRPr="006536B5">
              <w:rPr>
                <w:rFonts w:cs="Times New Roman"/>
                <w:sz w:val="18"/>
                <w:szCs w:val="18"/>
              </w:rPr>
              <w:t xml:space="preserve"> all possible</w:t>
            </w:r>
            <w:r w:rsidR="002D7495" w:rsidRPr="006536B5">
              <w:rPr>
                <w:rFonts w:cs="Times New Roman"/>
                <w:sz w:val="18"/>
                <w:szCs w:val="18"/>
              </w:rPr>
              <w:t xml:space="preserve"> use cases</w:t>
            </w:r>
          </w:p>
        </w:tc>
      </w:tr>
      <w:tr w:rsidR="00D15291" w:rsidRPr="001001DE" w14:paraId="3CCC4354" w14:textId="77777777" w:rsidTr="00180CC4">
        <w:trPr>
          <w:gridAfter w:val="1"/>
          <w:wAfter w:w="320" w:type="dxa"/>
          <w:trHeight w:val="318"/>
        </w:trPr>
        <w:tc>
          <w:tcPr>
            <w:tcW w:w="6600" w:type="dxa"/>
            <w:gridSpan w:val="3"/>
          </w:tcPr>
          <w:p w14:paraId="7B4A57BF" w14:textId="77777777" w:rsidR="00D15291" w:rsidRPr="001001DE" w:rsidRDefault="00144E21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Administrative Coordinator, UMass Transit Services</w:t>
            </w:r>
          </w:p>
        </w:tc>
        <w:tc>
          <w:tcPr>
            <w:tcW w:w="3077" w:type="dxa"/>
          </w:tcPr>
          <w:p w14:paraId="6E1528D4" w14:textId="59C553A8" w:rsidR="00D15291" w:rsidRPr="001001DE" w:rsidRDefault="00FA6774" w:rsidP="00144E21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66"/>
                <w:placeholder>
                  <w:docPart w:val="67D1638E57BE427EA11CE2093B360950"/>
                </w:placeholder>
                <w:date w:fullDate="2013-1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F4FED">
                  <w:rPr>
                    <w:rFonts w:cs="Times New Roman"/>
                  </w:rPr>
                  <w:t>12/13/2013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69"/>
                <w:placeholder>
                  <w:docPart w:val="07EA8B784AE04393B131E40BB406E954"/>
                </w:placeholder>
                <w:date w:fullDate="2015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4E21" w:rsidRPr="001001DE">
                  <w:rPr>
                    <w:rFonts w:cs="Times New Roman"/>
                  </w:rPr>
                  <w:t>5/1/2015</w:t>
                </w:r>
              </w:sdtContent>
            </w:sdt>
          </w:p>
        </w:tc>
      </w:tr>
      <w:tr w:rsidR="00D15291" w:rsidRPr="001001DE" w14:paraId="118E3BEB" w14:textId="77777777" w:rsidTr="00180CC4">
        <w:trPr>
          <w:gridAfter w:val="1"/>
          <w:wAfter w:w="320" w:type="dxa"/>
          <w:trHeight w:val="925"/>
        </w:trPr>
        <w:tc>
          <w:tcPr>
            <w:tcW w:w="9677" w:type="dxa"/>
            <w:gridSpan w:val="4"/>
            <w:tcMar>
              <w:bottom w:w="115" w:type="dxa"/>
            </w:tcMar>
          </w:tcPr>
          <w:p w14:paraId="033FC02A" w14:textId="20177067" w:rsidR="0061258B" w:rsidRPr="006536B5" w:rsidRDefault="00B30487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Coordinate</w:t>
            </w:r>
            <w:r w:rsidR="001B1235">
              <w:rPr>
                <w:rFonts w:cs="Times New Roman"/>
                <w:sz w:val="18"/>
                <w:szCs w:val="18"/>
              </w:rPr>
              <w:t>d</w:t>
            </w:r>
            <w:r w:rsidRPr="006536B5">
              <w:rPr>
                <w:rFonts w:cs="Times New Roman"/>
                <w:sz w:val="18"/>
                <w:szCs w:val="18"/>
              </w:rPr>
              <w:t xml:space="preserve"> meetings and manage</w:t>
            </w:r>
            <w:r w:rsidR="001B1235">
              <w:rPr>
                <w:rFonts w:cs="Times New Roman"/>
                <w:sz w:val="18"/>
                <w:szCs w:val="18"/>
              </w:rPr>
              <w:t>d</w:t>
            </w:r>
            <w:r w:rsidRPr="006536B5">
              <w:rPr>
                <w:rFonts w:cs="Times New Roman"/>
                <w:sz w:val="18"/>
                <w:szCs w:val="18"/>
              </w:rPr>
              <w:t xml:space="preserve"> correspondence between different </w:t>
            </w:r>
            <w:r w:rsidR="003E3090">
              <w:rPr>
                <w:rFonts w:cs="Times New Roman"/>
                <w:sz w:val="18"/>
                <w:szCs w:val="18"/>
              </w:rPr>
              <w:t xml:space="preserve">internal and external </w:t>
            </w:r>
            <w:r w:rsidRPr="006536B5">
              <w:rPr>
                <w:rFonts w:cs="Times New Roman"/>
                <w:sz w:val="18"/>
                <w:szCs w:val="18"/>
              </w:rPr>
              <w:t>departments</w:t>
            </w:r>
          </w:p>
          <w:p w14:paraId="3FBBCC25" w14:textId="2DEE5A65" w:rsidR="00D15291" w:rsidRPr="006536B5" w:rsidRDefault="00E604FD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Operate</w:t>
            </w:r>
            <w:r w:rsidR="001B1235">
              <w:rPr>
                <w:rFonts w:cs="Times New Roman"/>
                <w:sz w:val="18"/>
                <w:szCs w:val="18"/>
              </w:rPr>
              <w:t>d</w:t>
            </w:r>
            <w:r w:rsidR="00B30487" w:rsidRPr="006536B5">
              <w:rPr>
                <w:rFonts w:cs="Times New Roman"/>
                <w:sz w:val="18"/>
                <w:szCs w:val="18"/>
              </w:rPr>
              <w:t xml:space="preserve"> budgetary database</w:t>
            </w:r>
            <w:r w:rsidR="003E3090">
              <w:rPr>
                <w:rFonts w:cs="Times New Roman"/>
                <w:sz w:val="18"/>
                <w:szCs w:val="18"/>
              </w:rPr>
              <w:t xml:space="preserve"> and maintain</w:t>
            </w:r>
            <w:r w:rsidR="001B1235">
              <w:rPr>
                <w:rFonts w:cs="Times New Roman"/>
                <w:sz w:val="18"/>
                <w:szCs w:val="18"/>
              </w:rPr>
              <w:t>ed</w:t>
            </w:r>
            <w:r w:rsidR="003E3090">
              <w:rPr>
                <w:rFonts w:cs="Times New Roman"/>
                <w:sz w:val="18"/>
                <w:szCs w:val="18"/>
              </w:rPr>
              <w:t xml:space="preserve"> adequate</w:t>
            </w:r>
            <w:r w:rsidR="00B30487" w:rsidRPr="006536B5">
              <w:rPr>
                <w:rFonts w:cs="Times New Roman"/>
                <w:sz w:val="18"/>
                <w:szCs w:val="18"/>
              </w:rPr>
              <w:t xml:space="preserve"> </w:t>
            </w:r>
            <w:r w:rsidR="003E3090">
              <w:rPr>
                <w:rFonts w:cs="Times New Roman"/>
                <w:sz w:val="18"/>
                <w:szCs w:val="18"/>
              </w:rPr>
              <w:t xml:space="preserve">supply inventory </w:t>
            </w:r>
            <w:r w:rsidRPr="006536B5">
              <w:rPr>
                <w:rFonts w:cs="Times New Roman"/>
                <w:sz w:val="18"/>
                <w:szCs w:val="18"/>
              </w:rPr>
              <w:t xml:space="preserve">for various </w:t>
            </w:r>
            <w:r w:rsidR="002070B3" w:rsidRPr="006536B5">
              <w:rPr>
                <w:rFonts w:cs="Times New Roman"/>
                <w:sz w:val="18"/>
                <w:szCs w:val="18"/>
              </w:rPr>
              <w:t>departments at UM</w:t>
            </w:r>
            <w:r w:rsidRPr="006536B5">
              <w:rPr>
                <w:rFonts w:cs="Times New Roman"/>
                <w:sz w:val="18"/>
                <w:szCs w:val="18"/>
              </w:rPr>
              <w:t>ass Transit</w:t>
            </w:r>
          </w:p>
          <w:p w14:paraId="619F0A73" w14:textId="4961938E" w:rsidR="00865581" w:rsidRPr="006536B5" w:rsidRDefault="00E604FD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Design</w:t>
            </w:r>
            <w:r w:rsidR="001B1235">
              <w:rPr>
                <w:rFonts w:cs="Times New Roman"/>
                <w:sz w:val="18"/>
                <w:szCs w:val="18"/>
              </w:rPr>
              <w:t>ed</w:t>
            </w:r>
            <w:r w:rsidRPr="006536B5">
              <w:rPr>
                <w:rFonts w:cs="Times New Roman"/>
                <w:sz w:val="18"/>
                <w:szCs w:val="18"/>
              </w:rPr>
              <w:t xml:space="preserve"> and maintain</w:t>
            </w:r>
            <w:r w:rsidR="001B1235">
              <w:rPr>
                <w:rFonts w:cs="Times New Roman"/>
                <w:sz w:val="18"/>
                <w:szCs w:val="18"/>
              </w:rPr>
              <w:t>ed</w:t>
            </w:r>
            <w:r w:rsidRPr="006536B5">
              <w:rPr>
                <w:rFonts w:cs="Times New Roman"/>
                <w:sz w:val="18"/>
                <w:szCs w:val="18"/>
              </w:rPr>
              <w:t xml:space="preserve"> invoice filing and storage system</w:t>
            </w:r>
          </w:p>
          <w:p w14:paraId="6A1AAB5E" w14:textId="2F343D7E" w:rsidR="006536B5" w:rsidRDefault="001B1235" w:rsidP="006536B5">
            <w:pPr>
              <w:rPr>
                <w:rFonts w:cs="Times New Roman"/>
              </w:rPr>
            </w:pPr>
            <w:r>
              <w:rPr>
                <w:rFonts w:cs="Times New Roman"/>
              </w:rPr>
              <w:t>Bus</w:t>
            </w:r>
            <w:r w:rsidR="006536B5">
              <w:rPr>
                <w:rFonts w:cs="Times New Roman"/>
              </w:rPr>
              <w:t xml:space="preserve"> DISPATCHER</w:t>
            </w:r>
            <w:r>
              <w:rPr>
                <w:rFonts w:cs="Times New Roman"/>
              </w:rPr>
              <w:t xml:space="preserve"> &amp; driver supervisor 2008 - present</w:t>
            </w:r>
          </w:p>
          <w:p w14:paraId="0227C705" w14:textId="77777777" w:rsidR="006536B5" w:rsidRDefault="001B1235" w:rsidP="006536B5">
            <w:pPr>
              <w:pStyle w:val="ListParagraph"/>
            </w:pPr>
            <w:r>
              <w:t>Oversee daily operation of all fixed routes</w:t>
            </w:r>
          </w:p>
          <w:p w14:paraId="5347476B" w14:textId="77777777" w:rsidR="001B1235" w:rsidRDefault="001B1235" w:rsidP="006536B5">
            <w:pPr>
              <w:pStyle w:val="ListParagraph"/>
            </w:pPr>
            <w:r>
              <w:t>Respond to crises and emergencies as they occur</w:t>
            </w:r>
          </w:p>
          <w:p w14:paraId="5CD986DB" w14:textId="77777777" w:rsidR="001B1235" w:rsidRDefault="001B1235" w:rsidP="006536B5">
            <w:pPr>
              <w:pStyle w:val="ListParagraph"/>
            </w:pPr>
            <w:r>
              <w:t>Answer and respond to all incoming calls including complaints, service questions, and policies</w:t>
            </w:r>
          </w:p>
          <w:p w14:paraId="22938CD3" w14:textId="1AFE9B41" w:rsidR="001B1235" w:rsidRPr="006536B5" w:rsidRDefault="001B1235" w:rsidP="006536B5">
            <w:pPr>
              <w:pStyle w:val="ListParagraph"/>
            </w:pPr>
            <w:r>
              <w:t>Supervise and monitor up to 30 drivers and routes at a time</w:t>
            </w:r>
          </w:p>
        </w:tc>
      </w:tr>
      <w:tr w:rsidR="00D15291" w:rsidRPr="001001DE" w14:paraId="68C03DAA" w14:textId="77777777" w:rsidTr="006536B5">
        <w:trPr>
          <w:gridAfter w:val="2"/>
          <w:wAfter w:w="3397" w:type="dxa"/>
          <w:trHeight w:val="461"/>
        </w:trPr>
        <w:tc>
          <w:tcPr>
            <w:tcW w:w="6600" w:type="dxa"/>
            <w:gridSpan w:val="3"/>
          </w:tcPr>
          <w:p w14:paraId="189D61DE" w14:textId="77777777" w:rsidR="00D15291" w:rsidRPr="001001DE" w:rsidRDefault="00BB294B" w:rsidP="001D59FD">
            <w:pPr>
              <w:pStyle w:val="Bold"/>
              <w:rPr>
                <w:rFonts w:cs="Times New Roman"/>
                <w:b w:val="0"/>
                <w:sz w:val="24"/>
                <w:szCs w:val="24"/>
              </w:rPr>
            </w:pPr>
            <w:r w:rsidRPr="001001DE">
              <w:rPr>
                <w:rFonts w:cs="Times New Roman"/>
                <w:b w:val="0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B9BEB7" wp14:editId="08D6580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212623</wp:posOffset>
                      </wp:positionV>
                      <wp:extent cx="6553835" cy="0"/>
                      <wp:effectExtent l="0" t="0" r="1841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6.75pt" to="519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" strokecolor="#5c83b4 [3204]" strokeweight="1pt"/>
                  </w:pict>
                </mc:Fallback>
              </mc:AlternateContent>
            </w:r>
            <w:r w:rsidR="00D15291" w:rsidRPr="001001DE">
              <w:rPr>
                <w:rFonts w:cs="Times New Roman"/>
                <w:b w:val="0"/>
                <w:sz w:val="24"/>
                <w:szCs w:val="24"/>
              </w:rPr>
              <w:t>E</w:t>
            </w:r>
            <w:r w:rsidR="00F21BEB" w:rsidRPr="001001DE">
              <w:rPr>
                <w:rFonts w:cs="Times New Roman"/>
                <w:b w:val="0"/>
                <w:sz w:val="24"/>
                <w:szCs w:val="24"/>
              </w:rPr>
              <w:t>DUCATION</w:t>
            </w:r>
          </w:p>
        </w:tc>
      </w:tr>
      <w:tr w:rsidR="00D15291" w:rsidRPr="001001DE" w14:paraId="4CCAFC57" w14:textId="77777777" w:rsidTr="006536B5">
        <w:trPr>
          <w:gridAfter w:val="1"/>
          <w:wAfter w:w="320" w:type="dxa"/>
          <w:trHeight w:val="1356"/>
        </w:trPr>
        <w:tc>
          <w:tcPr>
            <w:tcW w:w="9677" w:type="dxa"/>
            <w:gridSpan w:val="4"/>
            <w:tcMar>
              <w:bottom w:w="259" w:type="dxa"/>
            </w:tcMar>
          </w:tcPr>
          <w:p w14:paraId="320A8F8E" w14:textId="77777777" w:rsidR="00D15291" w:rsidRPr="001001DE" w:rsidRDefault="00D15291" w:rsidP="001D59FD">
            <w:pPr>
              <w:pStyle w:val="Italics"/>
              <w:rPr>
                <w:rFonts w:cs="Times New Roman"/>
                <w:b/>
                <w:i w:val="0"/>
                <w:sz w:val="24"/>
                <w:szCs w:val="24"/>
              </w:rPr>
            </w:pPr>
            <w:r w:rsidRPr="001001DE">
              <w:rPr>
                <w:rFonts w:cs="Times New Roman"/>
                <w:b/>
                <w:i w:val="0"/>
                <w:sz w:val="24"/>
                <w:szCs w:val="24"/>
              </w:rPr>
              <w:lastRenderedPageBreak/>
              <w:t>University of Massachusetts</w:t>
            </w:r>
          </w:p>
          <w:p w14:paraId="5A320A88" w14:textId="77777777" w:rsidR="00D82A71" w:rsidRPr="0038697A" w:rsidRDefault="000733B3" w:rsidP="00144E21">
            <w:pPr>
              <w:pStyle w:val="ListParagraph"/>
              <w:rPr>
                <w:rFonts w:cs="Times New Roman"/>
                <w:szCs w:val="16"/>
              </w:rPr>
            </w:pPr>
            <w:r w:rsidRPr="0038697A">
              <w:rPr>
                <w:rFonts w:cs="Times New Roman"/>
                <w:szCs w:val="16"/>
              </w:rPr>
              <w:t xml:space="preserve">Bachelor’s Degree in </w:t>
            </w:r>
            <w:r w:rsidR="00144E21" w:rsidRPr="0038697A">
              <w:rPr>
                <w:rFonts w:cs="Times New Roman"/>
                <w:szCs w:val="16"/>
              </w:rPr>
              <w:t>Linguistics with a concentration in German Studies</w:t>
            </w:r>
          </w:p>
        </w:tc>
      </w:tr>
      <w:tr w:rsidR="006536B5" w:rsidRPr="001001DE" w14:paraId="2EF2DEE6" w14:textId="77777777" w:rsidTr="00180CC4">
        <w:trPr>
          <w:gridAfter w:val="1"/>
          <w:wAfter w:w="320" w:type="dxa"/>
          <w:trHeight w:val="1226"/>
        </w:trPr>
        <w:tc>
          <w:tcPr>
            <w:tcW w:w="9677" w:type="dxa"/>
            <w:gridSpan w:val="4"/>
            <w:tcMar>
              <w:bottom w:w="259" w:type="dxa"/>
            </w:tcMar>
          </w:tcPr>
          <w:p w14:paraId="7813E987" w14:textId="77777777" w:rsidR="006536B5" w:rsidRPr="001001DE" w:rsidRDefault="006536B5" w:rsidP="001D59FD">
            <w:pPr>
              <w:pStyle w:val="Italics"/>
              <w:rPr>
                <w:rFonts w:cs="Times New Roman"/>
                <w:b/>
                <w:i w:val="0"/>
                <w:sz w:val="24"/>
                <w:szCs w:val="24"/>
              </w:rPr>
            </w:pPr>
          </w:p>
        </w:tc>
      </w:tr>
      <w:tr w:rsidR="006536B5" w:rsidRPr="001001DE" w14:paraId="14061917" w14:textId="77777777" w:rsidTr="00180CC4">
        <w:trPr>
          <w:gridAfter w:val="1"/>
          <w:wAfter w:w="320" w:type="dxa"/>
          <w:trHeight w:val="1226"/>
        </w:trPr>
        <w:tc>
          <w:tcPr>
            <w:tcW w:w="9677" w:type="dxa"/>
            <w:gridSpan w:val="4"/>
            <w:tcMar>
              <w:bottom w:w="259" w:type="dxa"/>
            </w:tcMar>
          </w:tcPr>
          <w:p w14:paraId="6E176EE4" w14:textId="77777777" w:rsidR="006536B5" w:rsidRPr="001001DE" w:rsidRDefault="006536B5" w:rsidP="001D59FD">
            <w:pPr>
              <w:pStyle w:val="Italics"/>
              <w:rPr>
                <w:rFonts w:cs="Times New Roman"/>
                <w:b/>
                <w:i w:val="0"/>
                <w:sz w:val="24"/>
                <w:szCs w:val="24"/>
              </w:rPr>
            </w:pPr>
          </w:p>
        </w:tc>
      </w:tr>
    </w:tbl>
    <w:p w14:paraId="223F75E4" w14:textId="77777777" w:rsidR="00BF2F69" w:rsidRPr="001001DE" w:rsidRDefault="00BF2F69" w:rsidP="00D82A71"/>
    <w:sectPr w:rsidR="00BF2F69" w:rsidRPr="001001DE" w:rsidSect="00543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9A2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76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28258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4923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632F59"/>
    <w:multiLevelType w:val="hybridMultilevel"/>
    <w:tmpl w:val="757210EC"/>
    <w:lvl w:ilvl="0" w:tplc="7F6E1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7D"/>
    <w:rsid w:val="00005FE1"/>
    <w:rsid w:val="000733B3"/>
    <w:rsid w:val="00081AB9"/>
    <w:rsid w:val="000F2D7F"/>
    <w:rsid w:val="001001DE"/>
    <w:rsid w:val="001413E3"/>
    <w:rsid w:val="00144E21"/>
    <w:rsid w:val="001530B3"/>
    <w:rsid w:val="00180CC4"/>
    <w:rsid w:val="001865F2"/>
    <w:rsid w:val="00190586"/>
    <w:rsid w:val="001A6931"/>
    <w:rsid w:val="001B1235"/>
    <w:rsid w:val="001D59FD"/>
    <w:rsid w:val="001E6165"/>
    <w:rsid w:val="001F4FED"/>
    <w:rsid w:val="00200519"/>
    <w:rsid w:val="0020385F"/>
    <w:rsid w:val="002070B3"/>
    <w:rsid w:val="00230EA9"/>
    <w:rsid w:val="002320AB"/>
    <w:rsid w:val="00251050"/>
    <w:rsid w:val="002643DD"/>
    <w:rsid w:val="002726FA"/>
    <w:rsid w:val="002D7495"/>
    <w:rsid w:val="00303BE4"/>
    <w:rsid w:val="003312E7"/>
    <w:rsid w:val="0035233A"/>
    <w:rsid w:val="0037701A"/>
    <w:rsid w:val="0038697A"/>
    <w:rsid w:val="00394CD4"/>
    <w:rsid w:val="003C2F94"/>
    <w:rsid w:val="003E3090"/>
    <w:rsid w:val="003E4242"/>
    <w:rsid w:val="004A0771"/>
    <w:rsid w:val="004B5FDC"/>
    <w:rsid w:val="004E2BE0"/>
    <w:rsid w:val="004F05AE"/>
    <w:rsid w:val="004F60F3"/>
    <w:rsid w:val="0054153B"/>
    <w:rsid w:val="00543093"/>
    <w:rsid w:val="00544182"/>
    <w:rsid w:val="00551AB4"/>
    <w:rsid w:val="0056163B"/>
    <w:rsid w:val="005C4718"/>
    <w:rsid w:val="005E25FE"/>
    <w:rsid w:val="00604A55"/>
    <w:rsid w:val="0061258B"/>
    <w:rsid w:val="006536B5"/>
    <w:rsid w:val="00692859"/>
    <w:rsid w:val="006B76A8"/>
    <w:rsid w:val="006E36FB"/>
    <w:rsid w:val="00783F69"/>
    <w:rsid w:val="007F4F86"/>
    <w:rsid w:val="00856AAB"/>
    <w:rsid w:val="0086021B"/>
    <w:rsid w:val="00865581"/>
    <w:rsid w:val="00911479"/>
    <w:rsid w:val="00914FF8"/>
    <w:rsid w:val="00960A9D"/>
    <w:rsid w:val="009755FD"/>
    <w:rsid w:val="00991D64"/>
    <w:rsid w:val="00991DCE"/>
    <w:rsid w:val="009959E1"/>
    <w:rsid w:val="009A697D"/>
    <w:rsid w:val="009C6981"/>
    <w:rsid w:val="00A628A7"/>
    <w:rsid w:val="00B00F47"/>
    <w:rsid w:val="00B30487"/>
    <w:rsid w:val="00B73D0D"/>
    <w:rsid w:val="00B83DAF"/>
    <w:rsid w:val="00BB294B"/>
    <w:rsid w:val="00BF2F69"/>
    <w:rsid w:val="00C04AB0"/>
    <w:rsid w:val="00C97889"/>
    <w:rsid w:val="00CD3826"/>
    <w:rsid w:val="00D15291"/>
    <w:rsid w:val="00D47E3A"/>
    <w:rsid w:val="00D53864"/>
    <w:rsid w:val="00D82A71"/>
    <w:rsid w:val="00DD0F71"/>
    <w:rsid w:val="00E05A27"/>
    <w:rsid w:val="00E604FD"/>
    <w:rsid w:val="00E66BCB"/>
    <w:rsid w:val="00EB2782"/>
    <w:rsid w:val="00F21BEB"/>
    <w:rsid w:val="00F3698C"/>
    <w:rsid w:val="00F7577B"/>
    <w:rsid w:val="00F910EC"/>
    <w:rsid w:val="00F95C1C"/>
    <w:rsid w:val="00FA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4867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80CC4"/>
    <w:pPr>
      <w:framePr w:hSpace="180" w:wrap="around" w:vAnchor="page" w:hAnchor="margin" w:xAlign="center" w:y="497"/>
    </w:pPr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yoh-af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86A8C366E943F985E847BECE56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DFA9-832C-47F6-839B-71929740E14E}"/>
      </w:docPartPr>
      <w:docPartBody>
        <w:p w:rsidR="006B4316" w:rsidRDefault="00577B68" w:rsidP="00577B68">
          <w:pPr>
            <w:pStyle w:val="4186A8C366E943F985E847BECE56BBE9"/>
          </w:pPr>
          <w:r>
            <w:t>[Start Date]</w:t>
          </w:r>
        </w:p>
      </w:docPartBody>
    </w:docPart>
    <w:docPart>
      <w:docPartPr>
        <w:name w:val="8A28A2BF62A34990AD6FC621C914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731C-38F9-4B47-91CB-C87CA9CFBC49}"/>
      </w:docPartPr>
      <w:docPartBody>
        <w:p w:rsidR="006B4316" w:rsidRDefault="00577B68" w:rsidP="00577B68">
          <w:pPr>
            <w:pStyle w:val="8A28A2BF62A34990AD6FC621C914E1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272EF01E3B341628CACAC16A016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FE46-B682-4B70-B974-AF14B2ACCE1B}"/>
      </w:docPartPr>
      <w:docPartBody>
        <w:p w:rsidR="006B4316" w:rsidRDefault="00577B68" w:rsidP="00577B68">
          <w:pPr>
            <w:pStyle w:val="B272EF01E3B341628CACAC16A016483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0540608DC934FF1BB819AB90CDF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365D0-3EFE-4284-A235-A7D57C40835F}"/>
      </w:docPartPr>
      <w:docPartBody>
        <w:p w:rsidR="006B4316" w:rsidRDefault="00577B68" w:rsidP="00577B68">
          <w:pPr>
            <w:pStyle w:val="20540608DC934FF1BB819AB90CDFCFD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7D1638E57BE427EA11CE2093B360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6D13-789C-4CCA-B293-A48621363C66}"/>
      </w:docPartPr>
      <w:docPartBody>
        <w:p w:rsidR="006B4316" w:rsidRDefault="00577B68" w:rsidP="00577B68">
          <w:pPr>
            <w:pStyle w:val="67D1638E57BE427EA11CE2093B36095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7EA8B784AE04393B131E40BB406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7431-849A-457D-8408-4E39BBA0B889}"/>
      </w:docPartPr>
      <w:docPartBody>
        <w:p w:rsidR="006B4316" w:rsidRDefault="00577B68" w:rsidP="00577B68">
          <w:pPr>
            <w:pStyle w:val="07EA8B784AE04393B131E40BB406E954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7B68"/>
    <w:rsid w:val="0029488E"/>
    <w:rsid w:val="00577B68"/>
    <w:rsid w:val="006B4316"/>
    <w:rsid w:val="009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6ED5165CF4457A76695B01BD88F13">
    <w:name w:val="B196ED5165CF4457A76695B01BD88F13"/>
    <w:rsid w:val="009D7E6F"/>
  </w:style>
  <w:style w:type="paragraph" w:customStyle="1" w:styleId="6DF044E58DA046C0B336C96EE44852F6">
    <w:name w:val="6DF044E58DA046C0B336C96EE44852F6"/>
    <w:rsid w:val="009D7E6F"/>
  </w:style>
  <w:style w:type="paragraph" w:customStyle="1" w:styleId="36608F5345D34E5F875C2577DB3F77C5">
    <w:name w:val="36608F5345D34E5F875C2577DB3F77C5"/>
    <w:rsid w:val="009D7E6F"/>
  </w:style>
  <w:style w:type="paragraph" w:customStyle="1" w:styleId="5D94C3BACCD64DAAA846229F88678B86">
    <w:name w:val="5D94C3BACCD64DAAA846229F88678B86"/>
    <w:rsid w:val="009D7E6F"/>
  </w:style>
  <w:style w:type="paragraph" w:customStyle="1" w:styleId="FF603F4FDCA340F4B53EC530FAD3492B">
    <w:name w:val="FF603F4FDCA340F4B53EC530FAD3492B"/>
    <w:rsid w:val="009D7E6F"/>
  </w:style>
  <w:style w:type="paragraph" w:customStyle="1" w:styleId="C6D19B46BB99491C966AF320945C38DC">
    <w:name w:val="C6D19B46BB99491C966AF320945C38DC"/>
    <w:rsid w:val="009D7E6F"/>
  </w:style>
  <w:style w:type="paragraph" w:styleId="ListParagraph">
    <w:name w:val="List Paragraph"/>
    <w:basedOn w:val="Normal"/>
    <w:uiPriority w:val="34"/>
    <w:qFormat/>
    <w:rsid w:val="009D7E6F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9ABF44AAB10644A7B1DD7F82417309F0">
    <w:name w:val="9ABF44AAB10644A7B1DD7F82417309F0"/>
    <w:rsid w:val="009D7E6F"/>
  </w:style>
  <w:style w:type="paragraph" w:customStyle="1" w:styleId="8E4D4CC157E648CFABD41264FFD4CA8E">
    <w:name w:val="8E4D4CC157E648CFABD41264FFD4CA8E"/>
    <w:rsid w:val="009D7E6F"/>
  </w:style>
  <w:style w:type="paragraph" w:customStyle="1" w:styleId="00BA643C915B464F8683294E97B159C9">
    <w:name w:val="00BA643C915B464F8683294E97B159C9"/>
    <w:rsid w:val="009D7E6F"/>
  </w:style>
  <w:style w:type="character" w:styleId="PlaceholderText">
    <w:name w:val="Placeholder Text"/>
    <w:basedOn w:val="DefaultParagraphFont"/>
    <w:uiPriority w:val="99"/>
    <w:semiHidden/>
    <w:rsid w:val="00577B68"/>
    <w:rPr>
      <w:color w:val="808080"/>
    </w:rPr>
  </w:style>
  <w:style w:type="paragraph" w:customStyle="1" w:styleId="526958A4C7914E10A84A97C02B05DA5D">
    <w:name w:val="526958A4C7914E10A84A97C02B05DA5D"/>
    <w:rsid w:val="009D7E6F"/>
  </w:style>
  <w:style w:type="paragraph" w:customStyle="1" w:styleId="DC155C8358E0414A8D7C540B6197DB9F">
    <w:name w:val="DC155C8358E0414A8D7C540B6197DB9F"/>
    <w:rsid w:val="009D7E6F"/>
  </w:style>
  <w:style w:type="paragraph" w:customStyle="1" w:styleId="347C634526F5498B9E81329B5E89E963">
    <w:name w:val="347C634526F5498B9E81329B5E89E963"/>
    <w:rsid w:val="009D7E6F"/>
  </w:style>
  <w:style w:type="paragraph" w:customStyle="1" w:styleId="DC13836375BA49BDB58D7F9E0A955F9E">
    <w:name w:val="DC13836375BA49BDB58D7F9E0A955F9E"/>
    <w:rsid w:val="009D7E6F"/>
  </w:style>
  <w:style w:type="paragraph" w:customStyle="1" w:styleId="CBCC9D6BBB7A46BFADCC8A06066671D7">
    <w:name w:val="CBCC9D6BBB7A46BFADCC8A06066671D7"/>
    <w:rsid w:val="009D7E6F"/>
  </w:style>
  <w:style w:type="paragraph" w:customStyle="1" w:styleId="7A09215AA52A47A2A4686FA173FA9196">
    <w:name w:val="7A09215AA52A47A2A4686FA173FA9196"/>
    <w:rsid w:val="009D7E6F"/>
  </w:style>
  <w:style w:type="paragraph" w:customStyle="1" w:styleId="E6A6ECFEA5B845D0A4EB368716D16DFE">
    <w:name w:val="E6A6ECFEA5B845D0A4EB368716D16DFE"/>
    <w:rsid w:val="009D7E6F"/>
  </w:style>
  <w:style w:type="paragraph" w:customStyle="1" w:styleId="CC342AFDA8C24FD1872381466670D916">
    <w:name w:val="CC342AFDA8C24FD1872381466670D916"/>
    <w:rsid w:val="009D7E6F"/>
  </w:style>
  <w:style w:type="paragraph" w:customStyle="1" w:styleId="EBEAD7867090417DA628CFAF4F11E649">
    <w:name w:val="EBEAD7867090417DA628CFAF4F11E649"/>
    <w:rsid w:val="009D7E6F"/>
  </w:style>
  <w:style w:type="paragraph" w:customStyle="1" w:styleId="ED0073024FD94CF3A9333A28C9F671FE">
    <w:name w:val="ED0073024FD94CF3A9333A28C9F671FE"/>
    <w:rsid w:val="009D7E6F"/>
  </w:style>
  <w:style w:type="paragraph" w:customStyle="1" w:styleId="77BC0C11EEF348DEB3045D72A16039D5">
    <w:name w:val="77BC0C11EEF348DEB3045D72A16039D5"/>
    <w:rsid w:val="009D7E6F"/>
  </w:style>
  <w:style w:type="paragraph" w:customStyle="1" w:styleId="64623485C1214093AEA1B24C4C487A40">
    <w:name w:val="64623485C1214093AEA1B24C4C487A40"/>
    <w:rsid w:val="009D7E6F"/>
  </w:style>
  <w:style w:type="paragraph" w:customStyle="1" w:styleId="CE398E600E1F4D43A30669B3F07145CA">
    <w:name w:val="CE398E600E1F4D43A30669B3F07145CA"/>
    <w:rsid w:val="009D7E6F"/>
  </w:style>
  <w:style w:type="paragraph" w:customStyle="1" w:styleId="F11E61B29E454181A1A725768450F61F">
    <w:name w:val="F11E61B29E454181A1A725768450F61F"/>
    <w:rsid w:val="009D7E6F"/>
  </w:style>
  <w:style w:type="paragraph" w:customStyle="1" w:styleId="B88044E56F5D425E8BDA8BC83FC6DB44">
    <w:name w:val="B88044E56F5D425E8BDA8BC83FC6DB44"/>
    <w:rsid w:val="009D7E6F"/>
  </w:style>
  <w:style w:type="paragraph" w:customStyle="1" w:styleId="7AD264364F8B47419DC3BD1DF23315AB">
    <w:name w:val="7AD264364F8B47419DC3BD1DF23315AB"/>
    <w:rsid w:val="009D7E6F"/>
  </w:style>
  <w:style w:type="paragraph" w:customStyle="1" w:styleId="F8F462693D8F4A0BA64141221B778613">
    <w:name w:val="F8F462693D8F4A0BA64141221B778613"/>
    <w:rsid w:val="009D7E6F"/>
  </w:style>
  <w:style w:type="paragraph" w:customStyle="1" w:styleId="4BBFA98D52A54652A08F1CEA25D6C69F">
    <w:name w:val="4BBFA98D52A54652A08F1CEA25D6C69F"/>
    <w:rsid w:val="009D7E6F"/>
  </w:style>
  <w:style w:type="paragraph" w:customStyle="1" w:styleId="4ADF722ED64C40E09E06E3A8339ED1A3">
    <w:name w:val="4ADF722ED64C40E09E06E3A8339ED1A3"/>
    <w:rsid w:val="009D7E6F"/>
  </w:style>
  <w:style w:type="paragraph" w:customStyle="1" w:styleId="376323F4B7CE49BDB21529355724DE86">
    <w:name w:val="376323F4B7CE49BDB21529355724DE86"/>
    <w:rsid w:val="009D7E6F"/>
  </w:style>
  <w:style w:type="paragraph" w:customStyle="1" w:styleId="6C017C07FCD34974B03E38C99F170108">
    <w:name w:val="6C017C07FCD34974B03E38C99F170108"/>
    <w:rsid w:val="009D7E6F"/>
  </w:style>
  <w:style w:type="paragraph" w:customStyle="1" w:styleId="CAD5E2060FBF4911B927C0F57672588C">
    <w:name w:val="CAD5E2060FBF4911B927C0F57672588C"/>
    <w:rsid w:val="009D7E6F"/>
  </w:style>
  <w:style w:type="paragraph" w:customStyle="1" w:styleId="70928CF38E064F15BC9BA87378E60CD6">
    <w:name w:val="70928CF38E064F15BC9BA87378E60CD6"/>
    <w:rsid w:val="009D7E6F"/>
  </w:style>
  <w:style w:type="paragraph" w:customStyle="1" w:styleId="8C04CA0B13E84401AC6BD90AF4D2352B">
    <w:name w:val="8C04CA0B13E84401AC6BD90AF4D2352B"/>
    <w:rsid w:val="009D7E6F"/>
  </w:style>
  <w:style w:type="paragraph" w:customStyle="1" w:styleId="9260BBE62C37497BA640E386DC84326F">
    <w:name w:val="9260BBE62C37497BA640E386DC84326F"/>
    <w:rsid w:val="00577B68"/>
  </w:style>
  <w:style w:type="paragraph" w:customStyle="1" w:styleId="322D3B963DFB433098ED7F04986C08BF">
    <w:name w:val="322D3B963DFB433098ED7F04986C08BF"/>
    <w:rsid w:val="00577B68"/>
  </w:style>
  <w:style w:type="paragraph" w:customStyle="1" w:styleId="D3F2B1A56A3E41699FB6FF1B76D246DC">
    <w:name w:val="D3F2B1A56A3E41699FB6FF1B76D246DC"/>
    <w:rsid w:val="00577B68"/>
  </w:style>
  <w:style w:type="paragraph" w:customStyle="1" w:styleId="F70EBAE1A1334196B102E47F0493FFFB">
    <w:name w:val="F70EBAE1A1334196B102E47F0493FFFB"/>
    <w:rsid w:val="00577B68"/>
  </w:style>
  <w:style w:type="paragraph" w:customStyle="1" w:styleId="B413F273C24943A8AFA1DDD4F778B961">
    <w:name w:val="B413F273C24943A8AFA1DDD4F778B961"/>
    <w:rsid w:val="00577B68"/>
  </w:style>
  <w:style w:type="paragraph" w:customStyle="1" w:styleId="B1420ABB396E4405B6684C5BD19A770B">
    <w:name w:val="B1420ABB396E4405B6684C5BD19A770B"/>
    <w:rsid w:val="00577B68"/>
  </w:style>
  <w:style w:type="paragraph" w:customStyle="1" w:styleId="DC65F9A83BF74C01B77ADAD55CD036B6">
    <w:name w:val="DC65F9A83BF74C01B77ADAD55CD036B6"/>
    <w:rsid w:val="00577B68"/>
  </w:style>
  <w:style w:type="paragraph" w:customStyle="1" w:styleId="FDC0CD1BEE3F4B309401D8BDFDA1E5BB">
    <w:name w:val="FDC0CD1BEE3F4B309401D8BDFDA1E5BB"/>
    <w:rsid w:val="00577B68"/>
  </w:style>
  <w:style w:type="paragraph" w:customStyle="1" w:styleId="BD46A513B432467687F2771F8E5E14C6">
    <w:name w:val="BD46A513B432467687F2771F8E5E14C6"/>
    <w:rsid w:val="00577B68"/>
  </w:style>
  <w:style w:type="paragraph" w:customStyle="1" w:styleId="5F7723F6617C4C17AB59644784773F45">
    <w:name w:val="5F7723F6617C4C17AB59644784773F45"/>
    <w:rsid w:val="00577B68"/>
  </w:style>
  <w:style w:type="paragraph" w:customStyle="1" w:styleId="193EF4C392564DB29C1B4209B71C5746">
    <w:name w:val="193EF4C392564DB29C1B4209B71C5746"/>
    <w:rsid w:val="00577B68"/>
  </w:style>
  <w:style w:type="paragraph" w:customStyle="1" w:styleId="B6E48D3589E1430090E4F8EDE0E51E90">
    <w:name w:val="B6E48D3589E1430090E4F8EDE0E51E90"/>
    <w:rsid w:val="00577B68"/>
  </w:style>
  <w:style w:type="paragraph" w:customStyle="1" w:styleId="9FC897F5611148EB99D742200BF54410">
    <w:name w:val="9FC897F5611148EB99D742200BF54410"/>
    <w:rsid w:val="00577B68"/>
  </w:style>
  <w:style w:type="paragraph" w:customStyle="1" w:styleId="17748BD897734489A9705B29CCF949DA">
    <w:name w:val="17748BD897734489A9705B29CCF949DA"/>
    <w:rsid w:val="00577B68"/>
  </w:style>
  <w:style w:type="paragraph" w:customStyle="1" w:styleId="0538C15E67EB4EE0986CA82EE1ABF709">
    <w:name w:val="0538C15E67EB4EE0986CA82EE1ABF709"/>
    <w:rsid w:val="00577B68"/>
  </w:style>
  <w:style w:type="paragraph" w:customStyle="1" w:styleId="E9296FDC9DB247B0975C9B23DD8B2D9B">
    <w:name w:val="E9296FDC9DB247B0975C9B23DD8B2D9B"/>
    <w:rsid w:val="00577B68"/>
  </w:style>
  <w:style w:type="paragraph" w:customStyle="1" w:styleId="6670B0B3DC9A4A6AB83F51DEA65E39D7">
    <w:name w:val="6670B0B3DC9A4A6AB83F51DEA65E39D7"/>
    <w:rsid w:val="00577B68"/>
  </w:style>
  <w:style w:type="paragraph" w:customStyle="1" w:styleId="7F8D464098BC40EBA5D841DDFD630A70">
    <w:name w:val="7F8D464098BC40EBA5D841DDFD630A70"/>
    <w:rsid w:val="00577B68"/>
  </w:style>
  <w:style w:type="paragraph" w:customStyle="1" w:styleId="EB8E68EE60784AFFB13716CD9B028031">
    <w:name w:val="EB8E68EE60784AFFB13716CD9B028031"/>
    <w:rsid w:val="00577B68"/>
  </w:style>
  <w:style w:type="paragraph" w:customStyle="1" w:styleId="3456E1B2E0D3411584F7CFBDF02CD3E9">
    <w:name w:val="3456E1B2E0D3411584F7CFBDF02CD3E9"/>
    <w:rsid w:val="00577B68"/>
  </w:style>
  <w:style w:type="paragraph" w:customStyle="1" w:styleId="2887F390C4FB43E5A4D58108A86620CB">
    <w:name w:val="2887F390C4FB43E5A4D58108A86620CB"/>
    <w:rsid w:val="00577B68"/>
  </w:style>
  <w:style w:type="paragraph" w:customStyle="1" w:styleId="085D1D90DF8A44858AE418B179F0C57C">
    <w:name w:val="085D1D90DF8A44858AE418B179F0C57C"/>
    <w:rsid w:val="00577B68"/>
  </w:style>
  <w:style w:type="paragraph" w:customStyle="1" w:styleId="76E7282E02FE4B6289694A5A27A732B3">
    <w:name w:val="76E7282E02FE4B6289694A5A27A732B3"/>
    <w:rsid w:val="00577B68"/>
  </w:style>
  <w:style w:type="paragraph" w:customStyle="1" w:styleId="DA97E9BD0234402C845EF607A16C92FE">
    <w:name w:val="DA97E9BD0234402C845EF607A16C92FE"/>
    <w:rsid w:val="00577B68"/>
  </w:style>
  <w:style w:type="paragraph" w:customStyle="1" w:styleId="4A5945DAC4C14F3F92151383C10CF52C">
    <w:name w:val="4A5945DAC4C14F3F92151383C10CF52C"/>
    <w:rsid w:val="00577B68"/>
  </w:style>
  <w:style w:type="paragraph" w:customStyle="1" w:styleId="4186A8C366E943F985E847BECE56BBE9">
    <w:name w:val="4186A8C366E943F985E847BECE56BBE9"/>
    <w:rsid w:val="00577B68"/>
  </w:style>
  <w:style w:type="paragraph" w:customStyle="1" w:styleId="8A28A2BF62A34990AD6FC621C914E1D1">
    <w:name w:val="8A28A2BF62A34990AD6FC621C914E1D1"/>
    <w:rsid w:val="00577B68"/>
  </w:style>
  <w:style w:type="paragraph" w:customStyle="1" w:styleId="641B3B73BE70488AB35895EC5AA025E7">
    <w:name w:val="641B3B73BE70488AB35895EC5AA025E7"/>
    <w:rsid w:val="00577B68"/>
  </w:style>
  <w:style w:type="paragraph" w:customStyle="1" w:styleId="B272EF01E3B341628CACAC16A016483A">
    <w:name w:val="B272EF01E3B341628CACAC16A016483A"/>
    <w:rsid w:val="00577B68"/>
  </w:style>
  <w:style w:type="paragraph" w:customStyle="1" w:styleId="20540608DC934FF1BB819AB90CDFCFD4">
    <w:name w:val="20540608DC934FF1BB819AB90CDFCFD4"/>
    <w:rsid w:val="00577B68"/>
  </w:style>
  <w:style w:type="paragraph" w:customStyle="1" w:styleId="67D1638E57BE427EA11CE2093B360950">
    <w:name w:val="67D1638E57BE427EA11CE2093B360950"/>
    <w:rsid w:val="00577B68"/>
  </w:style>
  <w:style w:type="paragraph" w:customStyle="1" w:styleId="07EA8B784AE04393B131E40BB406E954">
    <w:name w:val="07EA8B784AE04393B131E40BB406E954"/>
    <w:rsid w:val="00577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23EA4-EC86-1846-8426-FAC08252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C:\Users\ayoh-af\AppData\Roaming\Microsoft\Templates\ChronologicalResume.dotx</Template>
  <TotalTime>244</TotalTime>
  <Pages>2</Pages>
  <Words>382</Words>
  <Characters>2206</Characters>
  <Application>Microsoft Macintosh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Manager/>
  <Company>UMASS AMHERST</Company>
  <LinksUpToDate>false</LinksUpToDate>
  <CharactersWithSpaces>2562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subject/>
  <dc:creator>Karin Eichelman</dc:creator>
  <cp:keywords/>
  <dc:description/>
  <cp:lastModifiedBy>Karin Eichelman</cp:lastModifiedBy>
  <cp:revision>9</cp:revision>
  <cp:lastPrinted>2017-05-16T01:07:00Z</cp:lastPrinted>
  <dcterms:created xsi:type="dcterms:W3CDTF">2017-05-03T22:25:00Z</dcterms:created>
  <dcterms:modified xsi:type="dcterms:W3CDTF">2017-05-17T17:11:00Z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